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05CA" w14:textId="77777777" w:rsidR="002800D4" w:rsidRPr="00484FBF" w:rsidRDefault="002800D4" w:rsidP="00505140">
      <w:pPr>
        <w:spacing w:line="276" w:lineRule="auto"/>
        <w:rPr>
          <w:rFonts w:ascii="Times New Roman" w:hAnsi="Times New Roman"/>
          <w:b/>
          <w:color w:val="FF0000"/>
          <w:sz w:val="24"/>
          <w:szCs w:val="24"/>
          <w:u w:val="single"/>
        </w:rPr>
      </w:pPr>
    </w:p>
    <w:p w14:paraId="2D1BF684" w14:textId="77777777" w:rsidR="002800D4" w:rsidRPr="00484FBF" w:rsidRDefault="002800D4" w:rsidP="00505140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484FBF">
        <w:rPr>
          <w:rFonts w:ascii="Times New Roman" w:hAnsi="Times New Roman"/>
          <w:b/>
          <w:sz w:val="24"/>
          <w:szCs w:val="24"/>
          <w:u w:val="single"/>
        </w:rPr>
        <w:t>DOCUMENT HISTORY AND INFORMATION</w:t>
      </w:r>
    </w:p>
    <w:p w14:paraId="24CD0184" w14:textId="77777777" w:rsidR="002800D4" w:rsidRPr="00484FBF" w:rsidRDefault="002800D4" w:rsidP="00505140">
      <w:pPr>
        <w:pStyle w:val="BodyText1"/>
        <w:spacing w:line="276" w:lineRule="auto"/>
        <w:ind w:left="0"/>
        <w:jc w:val="left"/>
        <w:rPr>
          <w:rFonts w:ascii="Times New Roman" w:hAnsi="Times New Roman"/>
        </w:rPr>
      </w:pPr>
    </w:p>
    <w:p w14:paraId="67BFFD71" w14:textId="77777777" w:rsidR="002800D4" w:rsidRPr="00484FBF" w:rsidRDefault="002800D4" w:rsidP="00505140">
      <w:pPr>
        <w:pStyle w:val="BodyText1"/>
        <w:spacing w:line="276" w:lineRule="auto"/>
        <w:ind w:left="0"/>
        <w:jc w:val="left"/>
        <w:rPr>
          <w:rFonts w:ascii="Times New Roman" w:hAnsi="Times New Roman"/>
          <w:b/>
          <w:sz w:val="24"/>
        </w:rPr>
      </w:pPr>
      <w:r w:rsidRPr="00484FBF">
        <w:rPr>
          <w:rFonts w:ascii="Times New Roman" w:hAnsi="Times New Roman"/>
          <w:b/>
          <w:sz w:val="24"/>
        </w:rPr>
        <w:t>History of Amendments: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145"/>
        <w:gridCol w:w="1380"/>
        <w:gridCol w:w="4099"/>
        <w:gridCol w:w="1534"/>
      </w:tblGrid>
      <w:tr w:rsidR="002800D4" w:rsidRPr="00484FBF" w14:paraId="4899574A" w14:textId="77777777" w:rsidTr="00F8729B">
        <w:trPr>
          <w:trHeight w:val="501"/>
          <w:jc w:val="center"/>
        </w:trPr>
        <w:tc>
          <w:tcPr>
            <w:tcW w:w="1278" w:type="dxa"/>
            <w:shd w:val="clear" w:color="auto" w:fill="FABF8F"/>
            <w:vAlign w:val="center"/>
          </w:tcPr>
          <w:p w14:paraId="4B6AC5BF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170" w:type="dxa"/>
            <w:shd w:val="clear" w:color="auto" w:fill="FABF8F"/>
            <w:vAlign w:val="center"/>
          </w:tcPr>
          <w:p w14:paraId="5A31073A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411" w:type="dxa"/>
            <w:shd w:val="clear" w:color="auto" w:fill="FABF8F"/>
            <w:vAlign w:val="center"/>
          </w:tcPr>
          <w:p w14:paraId="25EF29EB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Modified Section</w:t>
            </w:r>
          </w:p>
        </w:tc>
        <w:tc>
          <w:tcPr>
            <w:tcW w:w="4205" w:type="dxa"/>
            <w:shd w:val="clear" w:color="auto" w:fill="FABF8F"/>
            <w:vAlign w:val="center"/>
          </w:tcPr>
          <w:p w14:paraId="6327DAC9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Summary of Change</w:t>
            </w:r>
          </w:p>
        </w:tc>
        <w:tc>
          <w:tcPr>
            <w:tcW w:w="1570" w:type="dxa"/>
            <w:shd w:val="clear" w:color="auto" w:fill="FABF8F"/>
            <w:vAlign w:val="center"/>
          </w:tcPr>
          <w:p w14:paraId="0B0136A0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Author</w:t>
            </w:r>
          </w:p>
        </w:tc>
      </w:tr>
      <w:tr w:rsidR="002800D4" w:rsidRPr="00484FBF" w14:paraId="4FDFA261" w14:textId="77777777" w:rsidTr="00F8729B">
        <w:trPr>
          <w:trHeight w:val="432"/>
          <w:jc w:val="center"/>
        </w:trPr>
        <w:tc>
          <w:tcPr>
            <w:tcW w:w="1278" w:type="dxa"/>
          </w:tcPr>
          <w:p w14:paraId="3DB69071" w14:textId="4B65DAD0" w:rsidR="002800D4" w:rsidRPr="00484FBF" w:rsidRDefault="00F8729B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  <w:r w:rsidRPr="00484FBF">
              <w:rPr>
                <w:rFonts w:ascii="Times New Roman" w:hAnsi="Times New Roman"/>
              </w:rPr>
              <w:t>1</w:t>
            </w:r>
            <w:r w:rsidR="008223AB">
              <w:rPr>
                <w:rFonts w:ascii="Times New Roman" w:hAnsi="Times New Roman"/>
              </w:rPr>
              <w:t>8</w:t>
            </w:r>
            <w:r w:rsidRPr="00484FBF">
              <w:rPr>
                <w:rFonts w:ascii="Times New Roman" w:hAnsi="Times New Roman"/>
              </w:rPr>
              <w:t>/10/2024</w:t>
            </w:r>
          </w:p>
        </w:tc>
        <w:tc>
          <w:tcPr>
            <w:tcW w:w="1170" w:type="dxa"/>
          </w:tcPr>
          <w:p w14:paraId="1FD021BC" w14:textId="77777777" w:rsidR="002800D4" w:rsidRPr="00484FBF" w:rsidRDefault="002800D4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  <w:r w:rsidRPr="00484FBF">
              <w:rPr>
                <w:rFonts w:ascii="Times New Roman" w:hAnsi="Times New Roman"/>
              </w:rPr>
              <w:t>0.1</w:t>
            </w:r>
          </w:p>
        </w:tc>
        <w:tc>
          <w:tcPr>
            <w:tcW w:w="1411" w:type="dxa"/>
          </w:tcPr>
          <w:p w14:paraId="0EAAE53E" w14:textId="77777777" w:rsidR="002800D4" w:rsidRPr="00484FBF" w:rsidRDefault="002800D4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  <w:r w:rsidRPr="00484FBF">
              <w:rPr>
                <w:rFonts w:ascii="Times New Roman" w:hAnsi="Times New Roman"/>
              </w:rPr>
              <w:t>ALL</w:t>
            </w:r>
          </w:p>
        </w:tc>
        <w:tc>
          <w:tcPr>
            <w:tcW w:w="4205" w:type="dxa"/>
          </w:tcPr>
          <w:p w14:paraId="4D293AFD" w14:textId="77777777" w:rsidR="002800D4" w:rsidRPr="00484FBF" w:rsidRDefault="002800D4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  <w:r w:rsidRPr="00484FBF">
              <w:rPr>
                <w:rFonts w:ascii="Times New Roman" w:hAnsi="Times New Roman"/>
              </w:rPr>
              <w:t xml:space="preserve">Initial Draft </w:t>
            </w:r>
          </w:p>
        </w:tc>
        <w:tc>
          <w:tcPr>
            <w:tcW w:w="1570" w:type="dxa"/>
          </w:tcPr>
          <w:p w14:paraId="41C8CFFB" w14:textId="0183B701" w:rsidR="002800D4" w:rsidRPr="00484FBF" w:rsidRDefault="008223AB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Hoang Nam</w:t>
            </w:r>
          </w:p>
        </w:tc>
      </w:tr>
      <w:tr w:rsidR="002800D4" w:rsidRPr="00484FBF" w14:paraId="45A8F314" w14:textId="77777777" w:rsidTr="00F8729B">
        <w:trPr>
          <w:trHeight w:val="432"/>
          <w:jc w:val="center"/>
        </w:trPr>
        <w:tc>
          <w:tcPr>
            <w:tcW w:w="1278" w:type="dxa"/>
          </w:tcPr>
          <w:p w14:paraId="5165470B" w14:textId="77777777" w:rsidR="002800D4" w:rsidRPr="00484FBF" w:rsidRDefault="002800D4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356348BD" w14:textId="77777777" w:rsidR="002800D4" w:rsidRPr="00484FBF" w:rsidRDefault="002800D4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411" w:type="dxa"/>
          </w:tcPr>
          <w:p w14:paraId="3CEA4909" w14:textId="77777777" w:rsidR="002800D4" w:rsidRPr="00484FBF" w:rsidRDefault="002800D4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4205" w:type="dxa"/>
          </w:tcPr>
          <w:p w14:paraId="0300B7F6" w14:textId="77777777" w:rsidR="002800D4" w:rsidRPr="00484FBF" w:rsidRDefault="002800D4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70" w:type="dxa"/>
          </w:tcPr>
          <w:p w14:paraId="4D9E1C1A" w14:textId="77777777" w:rsidR="002800D4" w:rsidRPr="00484FBF" w:rsidRDefault="002800D4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</w:tr>
      <w:tr w:rsidR="00A65BC0" w:rsidRPr="00484FBF" w14:paraId="747A9EB7" w14:textId="77777777" w:rsidTr="00F8729B">
        <w:trPr>
          <w:trHeight w:val="432"/>
          <w:jc w:val="center"/>
        </w:trPr>
        <w:tc>
          <w:tcPr>
            <w:tcW w:w="1278" w:type="dxa"/>
          </w:tcPr>
          <w:p w14:paraId="7D822ABE" w14:textId="77777777" w:rsidR="00A65BC0" w:rsidRPr="00484FBF" w:rsidRDefault="00A65BC0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05AEAB1F" w14:textId="77777777" w:rsidR="00A65BC0" w:rsidRPr="00484FBF" w:rsidRDefault="00A65BC0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411" w:type="dxa"/>
          </w:tcPr>
          <w:p w14:paraId="18E76D8D" w14:textId="77777777" w:rsidR="00A65BC0" w:rsidRPr="00484FBF" w:rsidRDefault="00A65BC0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4205" w:type="dxa"/>
          </w:tcPr>
          <w:p w14:paraId="016270ED" w14:textId="77777777" w:rsidR="00A65BC0" w:rsidRPr="00484FBF" w:rsidRDefault="00A65BC0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70" w:type="dxa"/>
          </w:tcPr>
          <w:p w14:paraId="3892D824" w14:textId="77777777" w:rsidR="00A65BC0" w:rsidRPr="00484FBF" w:rsidRDefault="00A65BC0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</w:tr>
      <w:tr w:rsidR="00E50207" w:rsidRPr="00484FBF" w14:paraId="067476FF" w14:textId="77777777" w:rsidTr="00F8729B">
        <w:trPr>
          <w:trHeight w:val="432"/>
          <w:jc w:val="center"/>
        </w:trPr>
        <w:tc>
          <w:tcPr>
            <w:tcW w:w="1278" w:type="dxa"/>
          </w:tcPr>
          <w:p w14:paraId="1F27BC48" w14:textId="77777777" w:rsidR="00E50207" w:rsidRPr="00484FBF" w:rsidRDefault="00E50207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526EDBEA" w14:textId="77777777" w:rsidR="00E50207" w:rsidRPr="00484FBF" w:rsidRDefault="00E50207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411" w:type="dxa"/>
          </w:tcPr>
          <w:p w14:paraId="01F77DF9" w14:textId="77777777" w:rsidR="00E50207" w:rsidRPr="00484FBF" w:rsidRDefault="00E50207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4205" w:type="dxa"/>
          </w:tcPr>
          <w:p w14:paraId="0EA86465" w14:textId="77777777" w:rsidR="00E50207" w:rsidRPr="00484FBF" w:rsidRDefault="00E50207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70" w:type="dxa"/>
          </w:tcPr>
          <w:p w14:paraId="6D202D3D" w14:textId="77777777" w:rsidR="00E50207" w:rsidRPr="00484FBF" w:rsidRDefault="00E50207" w:rsidP="00505140">
            <w:pPr>
              <w:pStyle w:val="BodyText1"/>
              <w:spacing w:before="120" w:after="120" w:line="276" w:lineRule="auto"/>
              <w:ind w:left="0"/>
              <w:jc w:val="left"/>
              <w:rPr>
                <w:rFonts w:ascii="Times New Roman" w:hAnsi="Times New Roman"/>
              </w:rPr>
            </w:pPr>
          </w:p>
        </w:tc>
      </w:tr>
    </w:tbl>
    <w:p w14:paraId="3D05D59A" w14:textId="77777777" w:rsidR="002800D4" w:rsidRPr="00484FBF" w:rsidRDefault="002800D4" w:rsidP="00505140">
      <w:pPr>
        <w:spacing w:line="276" w:lineRule="auto"/>
        <w:rPr>
          <w:rFonts w:ascii="Times New Roman" w:hAnsi="Times New Roman"/>
        </w:rPr>
      </w:pPr>
    </w:p>
    <w:p w14:paraId="23E03AEE" w14:textId="77777777" w:rsidR="002800D4" w:rsidRPr="00484FBF" w:rsidRDefault="002800D4" w:rsidP="00505140">
      <w:pPr>
        <w:pStyle w:val="Heading2intro"/>
        <w:spacing w:line="276" w:lineRule="auto"/>
        <w:rPr>
          <w:rFonts w:ascii="Times New Roman" w:hAnsi="Times New Roman"/>
          <w:sz w:val="24"/>
        </w:rPr>
      </w:pPr>
      <w:r w:rsidRPr="00484FBF">
        <w:rPr>
          <w:rFonts w:ascii="Times New Roman" w:hAnsi="Times New Roman"/>
          <w:sz w:val="24"/>
        </w:rPr>
        <w:t>Distributed for Review</w:t>
      </w:r>
    </w:p>
    <w:p w14:paraId="6C4188F6" w14:textId="77777777" w:rsidR="002800D4" w:rsidRPr="00484FBF" w:rsidRDefault="002800D4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This document has been distributed for the following to review:</w:t>
      </w:r>
    </w:p>
    <w:tbl>
      <w:tblPr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040"/>
        <w:gridCol w:w="1385"/>
        <w:gridCol w:w="1115"/>
      </w:tblGrid>
      <w:tr w:rsidR="002800D4" w:rsidRPr="00484FBF" w14:paraId="1EB020F2" w14:textId="77777777" w:rsidTr="003878F6">
        <w:trPr>
          <w:trHeight w:val="625"/>
          <w:jc w:val="center"/>
        </w:trPr>
        <w:tc>
          <w:tcPr>
            <w:tcW w:w="1980" w:type="dxa"/>
            <w:shd w:val="clear" w:color="auto" w:fill="FABF8F"/>
            <w:vAlign w:val="center"/>
          </w:tcPr>
          <w:p w14:paraId="293030AB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5040" w:type="dxa"/>
            <w:shd w:val="clear" w:color="auto" w:fill="FABF8F"/>
            <w:vAlign w:val="center"/>
          </w:tcPr>
          <w:p w14:paraId="38C7C7CB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Title &amp; Company</w:t>
            </w:r>
          </w:p>
        </w:tc>
        <w:tc>
          <w:tcPr>
            <w:tcW w:w="1385" w:type="dxa"/>
            <w:shd w:val="clear" w:color="auto" w:fill="FABF8F"/>
            <w:vAlign w:val="center"/>
          </w:tcPr>
          <w:p w14:paraId="63488F03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Issue Date</w:t>
            </w:r>
          </w:p>
        </w:tc>
        <w:tc>
          <w:tcPr>
            <w:tcW w:w="1115" w:type="dxa"/>
            <w:shd w:val="clear" w:color="auto" w:fill="FABF8F"/>
            <w:vAlign w:val="center"/>
          </w:tcPr>
          <w:p w14:paraId="71A33EE1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Revision</w:t>
            </w:r>
          </w:p>
        </w:tc>
      </w:tr>
      <w:tr w:rsidR="002800D4" w:rsidRPr="00484FBF" w14:paraId="0C392454" w14:textId="77777777" w:rsidTr="009000E6">
        <w:trPr>
          <w:trHeight w:val="625"/>
          <w:jc w:val="center"/>
        </w:trPr>
        <w:tc>
          <w:tcPr>
            <w:tcW w:w="1980" w:type="dxa"/>
            <w:vAlign w:val="center"/>
          </w:tcPr>
          <w:p w14:paraId="65ECAA45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040" w:type="dxa"/>
            <w:vAlign w:val="center"/>
          </w:tcPr>
          <w:p w14:paraId="434D0869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85" w:type="dxa"/>
            <w:vAlign w:val="center"/>
          </w:tcPr>
          <w:p w14:paraId="7D487AD5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15" w:type="dxa"/>
            <w:vAlign w:val="center"/>
          </w:tcPr>
          <w:p w14:paraId="609D43A6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7336902" w14:textId="77777777" w:rsidR="002800D4" w:rsidRPr="00484FBF" w:rsidRDefault="002800D4" w:rsidP="00505140">
      <w:pPr>
        <w:pStyle w:val="Heading2intro"/>
        <w:spacing w:line="276" w:lineRule="auto"/>
        <w:rPr>
          <w:rFonts w:ascii="Times New Roman" w:hAnsi="Times New Roman"/>
          <w:sz w:val="24"/>
        </w:rPr>
      </w:pPr>
      <w:r w:rsidRPr="00484FBF">
        <w:rPr>
          <w:rFonts w:ascii="Times New Roman" w:hAnsi="Times New Roman"/>
          <w:sz w:val="24"/>
        </w:rPr>
        <w:t>Approvals</w:t>
      </w:r>
    </w:p>
    <w:p w14:paraId="5A5037EF" w14:textId="77777777" w:rsidR="002800D4" w:rsidRPr="00484FBF" w:rsidRDefault="002800D4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This document requires the following approvals: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9"/>
        <w:gridCol w:w="3108"/>
        <w:gridCol w:w="2700"/>
        <w:gridCol w:w="1752"/>
      </w:tblGrid>
      <w:tr w:rsidR="002800D4" w:rsidRPr="00484FBF" w14:paraId="0615ECC2" w14:textId="77777777" w:rsidTr="003878F6">
        <w:trPr>
          <w:trHeight w:val="625"/>
          <w:jc w:val="center"/>
        </w:trPr>
        <w:tc>
          <w:tcPr>
            <w:tcW w:w="1919" w:type="dxa"/>
            <w:shd w:val="clear" w:color="auto" w:fill="FABF8F"/>
            <w:vAlign w:val="center"/>
          </w:tcPr>
          <w:p w14:paraId="527EAD3B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3108" w:type="dxa"/>
            <w:shd w:val="clear" w:color="auto" w:fill="FABF8F"/>
            <w:vAlign w:val="center"/>
          </w:tcPr>
          <w:p w14:paraId="60C88F5E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Signature</w:t>
            </w:r>
          </w:p>
        </w:tc>
        <w:tc>
          <w:tcPr>
            <w:tcW w:w="2700" w:type="dxa"/>
            <w:shd w:val="clear" w:color="auto" w:fill="FABF8F"/>
            <w:vAlign w:val="center"/>
          </w:tcPr>
          <w:p w14:paraId="0930E850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Title</w:t>
            </w:r>
          </w:p>
        </w:tc>
        <w:tc>
          <w:tcPr>
            <w:tcW w:w="1752" w:type="dxa"/>
            <w:shd w:val="clear" w:color="auto" w:fill="FABF8F"/>
            <w:vAlign w:val="center"/>
          </w:tcPr>
          <w:p w14:paraId="344CEC67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484FBF">
              <w:rPr>
                <w:rFonts w:ascii="Times New Roman" w:hAnsi="Times New Roman"/>
                <w:b/>
              </w:rPr>
              <w:t>Issue Date</w:t>
            </w:r>
          </w:p>
        </w:tc>
      </w:tr>
      <w:tr w:rsidR="002800D4" w:rsidRPr="00484FBF" w14:paraId="05D7D4B4" w14:textId="77777777" w:rsidTr="00E067C5">
        <w:trPr>
          <w:trHeight w:val="280"/>
          <w:jc w:val="center"/>
        </w:trPr>
        <w:tc>
          <w:tcPr>
            <w:tcW w:w="1919" w:type="dxa"/>
            <w:vAlign w:val="center"/>
          </w:tcPr>
          <w:p w14:paraId="122890F1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  <w:tc>
          <w:tcPr>
            <w:tcW w:w="3108" w:type="dxa"/>
            <w:vAlign w:val="center"/>
          </w:tcPr>
          <w:p w14:paraId="394D2573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  <w:tc>
          <w:tcPr>
            <w:tcW w:w="2700" w:type="dxa"/>
            <w:vAlign w:val="center"/>
          </w:tcPr>
          <w:p w14:paraId="5FA27395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color w:val="FFFFFF"/>
              </w:rPr>
            </w:pPr>
          </w:p>
        </w:tc>
        <w:tc>
          <w:tcPr>
            <w:tcW w:w="1752" w:type="dxa"/>
            <w:vAlign w:val="center"/>
          </w:tcPr>
          <w:p w14:paraId="76390DEB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</w:tr>
      <w:tr w:rsidR="002800D4" w:rsidRPr="00484FBF" w14:paraId="03E61F38" w14:textId="77777777" w:rsidTr="00E067C5">
        <w:trPr>
          <w:trHeight w:val="280"/>
          <w:jc w:val="center"/>
        </w:trPr>
        <w:tc>
          <w:tcPr>
            <w:tcW w:w="1919" w:type="dxa"/>
            <w:vAlign w:val="center"/>
          </w:tcPr>
          <w:p w14:paraId="4407B942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08" w:type="dxa"/>
            <w:vAlign w:val="center"/>
          </w:tcPr>
          <w:p w14:paraId="775AF7D5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  <w:tc>
          <w:tcPr>
            <w:tcW w:w="2700" w:type="dxa"/>
            <w:vAlign w:val="center"/>
          </w:tcPr>
          <w:p w14:paraId="77E2A4EE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color w:val="FFFFFF"/>
              </w:rPr>
            </w:pPr>
          </w:p>
        </w:tc>
        <w:tc>
          <w:tcPr>
            <w:tcW w:w="1752" w:type="dxa"/>
            <w:vAlign w:val="center"/>
          </w:tcPr>
          <w:p w14:paraId="4CDE36B8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</w:tr>
      <w:tr w:rsidR="002800D4" w:rsidRPr="00484FBF" w14:paraId="1891F962" w14:textId="77777777" w:rsidTr="00E067C5">
        <w:trPr>
          <w:trHeight w:val="280"/>
          <w:jc w:val="center"/>
        </w:trPr>
        <w:tc>
          <w:tcPr>
            <w:tcW w:w="1919" w:type="dxa"/>
            <w:vAlign w:val="center"/>
          </w:tcPr>
          <w:p w14:paraId="2E4849D0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08" w:type="dxa"/>
            <w:vAlign w:val="center"/>
          </w:tcPr>
          <w:p w14:paraId="26447952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  <w:tc>
          <w:tcPr>
            <w:tcW w:w="2700" w:type="dxa"/>
            <w:vAlign w:val="center"/>
          </w:tcPr>
          <w:p w14:paraId="2BEF0094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  <w:tc>
          <w:tcPr>
            <w:tcW w:w="1752" w:type="dxa"/>
            <w:vAlign w:val="center"/>
          </w:tcPr>
          <w:p w14:paraId="0AF5F3AD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</w:tr>
      <w:tr w:rsidR="002800D4" w:rsidRPr="00484FBF" w14:paraId="37FF0D4C" w14:textId="77777777" w:rsidTr="00E067C5">
        <w:trPr>
          <w:trHeight w:val="280"/>
          <w:jc w:val="center"/>
        </w:trPr>
        <w:tc>
          <w:tcPr>
            <w:tcW w:w="1919" w:type="dxa"/>
            <w:vAlign w:val="center"/>
          </w:tcPr>
          <w:p w14:paraId="3318EDA8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08" w:type="dxa"/>
            <w:vAlign w:val="center"/>
          </w:tcPr>
          <w:p w14:paraId="5E6223B1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  <w:tc>
          <w:tcPr>
            <w:tcW w:w="2700" w:type="dxa"/>
            <w:vAlign w:val="center"/>
          </w:tcPr>
          <w:p w14:paraId="76001916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  <w:tc>
          <w:tcPr>
            <w:tcW w:w="1752" w:type="dxa"/>
            <w:vAlign w:val="center"/>
          </w:tcPr>
          <w:p w14:paraId="7CCF4E62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</w:tr>
      <w:tr w:rsidR="002800D4" w:rsidRPr="00484FBF" w14:paraId="0B4EADBC" w14:textId="77777777" w:rsidTr="00E067C5">
        <w:trPr>
          <w:trHeight w:val="280"/>
          <w:jc w:val="center"/>
        </w:trPr>
        <w:tc>
          <w:tcPr>
            <w:tcW w:w="1919" w:type="dxa"/>
            <w:vAlign w:val="center"/>
          </w:tcPr>
          <w:p w14:paraId="4EADF4A6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08" w:type="dxa"/>
            <w:vAlign w:val="center"/>
          </w:tcPr>
          <w:p w14:paraId="028F6E8F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  <w:tc>
          <w:tcPr>
            <w:tcW w:w="2700" w:type="dxa"/>
            <w:vAlign w:val="center"/>
          </w:tcPr>
          <w:p w14:paraId="539106CA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color w:val="FFFFFF"/>
              </w:rPr>
            </w:pPr>
          </w:p>
        </w:tc>
        <w:tc>
          <w:tcPr>
            <w:tcW w:w="1752" w:type="dxa"/>
            <w:vAlign w:val="center"/>
          </w:tcPr>
          <w:p w14:paraId="7DBE5EFB" w14:textId="77777777" w:rsidR="002800D4" w:rsidRPr="00484FBF" w:rsidRDefault="002800D4" w:rsidP="00505140">
            <w:pPr>
              <w:pStyle w:val="BodyText1"/>
              <w:spacing w:line="276" w:lineRule="auto"/>
              <w:ind w:left="0"/>
              <w:jc w:val="center"/>
              <w:rPr>
                <w:rFonts w:ascii="Times New Roman" w:hAnsi="Times New Roman"/>
                <w:b/>
                <w:color w:val="FFFFFF"/>
              </w:rPr>
            </w:pPr>
          </w:p>
        </w:tc>
      </w:tr>
    </w:tbl>
    <w:p w14:paraId="646BC429" w14:textId="77777777" w:rsidR="002800D4" w:rsidRPr="00484FBF" w:rsidRDefault="002800D4" w:rsidP="00505140">
      <w:pPr>
        <w:pStyle w:val="TOC1"/>
        <w:spacing w:line="276" w:lineRule="auto"/>
        <w:rPr>
          <w:rFonts w:ascii="Times New Roman" w:hAnsi="Times New Roman" w:cs="Times New Roman"/>
        </w:rPr>
      </w:pPr>
    </w:p>
    <w:p w14:paraId="155141F2" w14:textId="77777777" w:rsidR="002800D4" w:rsidRPr="00484FBF" w:rsidRDefault="002800D4" w:rsidP="00505140">
      <w:pPr>
        <w:pStyle w:val="Heading2intro"/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Associated Documents</w:t>
      </w:r>
    </w:p>
    <w:p w14:paraId="695BADB7" w14:textId="77777777" w:rsidR="002800D4" w:rsidRPr="00484FBF" w:rsidRDefault="002800D4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This document is associated with the following other documents:</w:t>
      </w:r>
    </w:p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2575"/>
        <w:gridCol w:w="1568"/>
        <w:gridCol w:w="1405"/>
        <w:gridCol w:w="1232"/>
      </w:tblGrid>
      <w:tr w:rsidR="002800D4" w:rsidRPr="00484FBF" w14:paraId="19423450" w14:textId="77777777" w:rsidTr="003878F6">
        <w:trPr>
          <w:cantSplit/>
          <w:tblHeader/>
        </w:trPr>
        <w:tc>
          <w:tcPr>
            <w:tcW w:w="2885" w:type="dxa"/>
            <w:shd w:val="clear" w:color="auto" w:fill="FABF8F"/>
            <w:noWrap/>
          </w:tcPr>
          <w:p w14:paraId="7D242649" w14:textId="77777777" w:rsidR="002800D4" w:rsidRPr="00484FBF" w:rsidRDefault="002800D4" w:rsidP="00505140">
            <w:pPr>
              <w:pStyle w:val="StyleTablecolumnheadings9pt"/>
              <w:spacing w:line="276" w:lineRule="auto"/>
              <w:rPr>
                <w:rFonts w:ascii="Times New Roman" w:hAnsi="Times New Roman"/>
                <w:sz w:val="20"/>
              </w:rPr>
            </w:pPr>
            <w:r w:rsidRPr="00484FBF">
              <w:rPr>
                <w:rFonts w:ascii="Times New Roman" w:hAnsi="Times New Roman"/>
                <w:sz w:val="20"/>
              </w:rPr>
              <w:t>Name</w:t>
            </w:r>
          </w:p>
        </w:tc>
        <w:tc>
          <w:tcPr>
            <w:tcW w:w="2575" w:type="dxa"/>
            <w:shd w:val="clear" w:color="auto" w:fill="FABF8F"/>
            <w:noWrap/>
          </w:tcPr>
          <w:p w14:paraId="6EDDB26E" w14:textId="77777777" w:rsidR="002800D4" w:rsidRPr="00484FBF" w:rsidRDefault="002800D4" w:rsidP="00505140">
            <w:pPr>
              <w:pStyle w:val="StyleTablecolumnheadings9pt"/>
              <w:spacing w:line="276" w:lineRule="auto"/>
              <w:rPr>
                <w:rFonts w:ascii="Times New Roman" w:hAnsi="Times New Roman"/>
                <w:sz w:val="20"/>
              </w:rPr>
            </w:pPr>
            <w:r w:rsidRPr="00484FBF">
              <w:rPr>
                <w:rFonts w:ascii="Times New Roman" w:hAnsi="Times New Roman"/>
                <w:sz w:val="20"/>
              </w:rPr>
              <w:t>Title and Originator’s Reference</w:t>
            </w:r>
          </w:p>
        </w:tc>
        <w:tc>
          <w:tcPr>
            <w:tcW w:w="1568" w:type="dxa"/>
            <w:shd w:val="clear" w:color="auto" w:fill="FABF8F"/>
            <w:noWrap/>
          </w:tcPr>
          <w:p w14:paraId="4A13262A" w14:textId="77777777" w:rsidR="002800D4" w:rsidRPr="00484FBF" w:rsidRDefault="002800D4" w:rsidP="00505140">
            <w:pPr>
              <w:pStyle w:val="StyleTablecolumnheadings9pt"/>
              <w:spacing w:line="276" w:lineRule="auto"/>
              <w:rPr>
                <w:rFonts w:ascii="Times New Roman" w:hAnsi="Times New Roman"/>
                <w:sz w:val="20"/>
              </w:rPr>
            </w:pPr>
            <w:r w:rsidRPr="00484FBF">
              <w:rPr>
                <w:rFonts w:ascii="Times New Roman" w:hAnsi="Times New Roman"/>
                <w:sz w:val="20"/>
              </w:rPr>
              <w:t>Source</w:t>
            </w:r>
          </w:p>
        </w:tc>
        <w:tc>
          <w:tcPr>
            <w:tcW w:w="1405" w:type="dxa"/>
            <w:shd w:val="clear" w:color="auto" w:fill="FABF8F"/>
            <w:noWrap/>
          </w:tcPr>
          <w:p w14:paraId="5BABEB01" w14:textId="77777777" w:rsidR="002800D4" w:rsidRPr="00484FBF" w:rsidRDefault="002800D4" w:rsidP="00505140">
            <w:pPr>
              <w:pStyle w:val="StyleTablecolumnheadings9pt"/>
              <w:spacing w:line="276" w:lineRule="auto"/>
              <w:rPr>
                <w:rFonts w:ascii="Times New Roman" w:hAnsi="Times New Roman"/>
                <w:sz w:val="20"/>
              </w:rPr>
            </w:pPr>
            <w:r w:rsidRPr="00484FBF">
              <w:rPr>
                <w:rFonts w:ascii="Times New Roman" w:hAnsi="Times New Roman"/>
                <w:sz w:val="20"/>
              </w:rPr>
              <w:t>Issue Date</w:t>
            </w:r>
          </w:p>
        </w:tc>
        <w:tc>
          <w:tcPr>
            <w:tcW w:w="1232" w:type="dxa"/>
            <w:shd w:val="clear" w:color="auto" w:fill="FABF8F"/>
            <w:noWrap/>
          </w:tcPr>
          <w:p w14:paraId="6D6365B8" w14:textId="77777777" w:rsidR="002800D4" w:rsidRPr="00484FBF" w:rsidRDefault="002800D4" w:rsidP="00505140">
            <w:pPr>
              <w:pStyle w:val="StyleTablecolumnheadings9pt"/>
              <w:spacing w:line="276" w:lineRule="auto"/>
              <w:rPr>
                <w:rFonts w:ascii="Times New Roman" w:hAnsi="Times New Roman"/>
                <w:sz w:val="20"/>
              </w:rPr>
            </w:pPr>
            <w:r w:rsidRPr="00484FBF">
              <w:rPr>
                <w:rFonts w:ascii="Times New Roman" w:hAnsi="Times New Roman"/>
                <w:sz w:val="20"/>
              </w:rPr>
              <w:t>Version</w:t>
            </w:r>
          </w:p>
        </w:tc>
      </w:tr>
      <w:tr w:rsidR="002800D4" w:rsidRPr="00484FBF" w14:paraId="3637CFA1" w14:textId="77777777" w:rsidTr="006049DF">
        <w:tc>
          <w:tcPr>
            <w:tcW w:w="2885" w:type="dxa"/>
            <w:noWrap/>
          </w:tcPr>
          <w:p w14:paraId="1BDDAD44" w14:textId="77777777" w:rsidR="002800D4" w:rsidRPr="00484FBF" w:rsidRDefault="002800D4" w:rsidP="00505140">
            <w:pPr>
              <w:pStyle w:val="TableContents"/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5" w:type="dxa"/>
            <w:noWrap/>
          </w:tcPr>
          <w:p w14:paraId="224CD921" w14:textId="77777777" w:rsidR="002800D4" w:rsidRPr="00484FBF" w:rsidRDefault="002800D4" w:rsidP="00505140">
            <w:pPr>
              <w:pStyle w:val="TableContents"/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8" w:type="dxa"/>
            <w:noWrap/>
          </w:tcPr>
          <w:p w14:paraId="79328F24" w14:textId="77777777" w:rsidR="002800D4" w:rsidRPr="00484FBF" w:rsidRDefault="002800D4" w:rsidP="00505140">
            <w:pPr>
              <w:pStyle w:val="TableContents"/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5" w:type="dxa"/>
            <w:noWrap/>
          </w:tcPr>
          <w:p w14:paraId="23AA5536" w14:textId="77777777" w:rsidR="002800D4" w:rsidRPr="00484FBF" w:rsidRDefault="002800D4" w:rsidP="00505140">
            <w:pPr>
              <w:pStyle w:val="TableContents"/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32" w:type="dxa"/>
            <w:noWrap/>
          </w:tcPr>
          <w:p w14:paraId="5893B947" w14:textId="77777777" w:rsidR="002800D4" w:rsidRPr="00484FBF" w:rsidRDefault="002800D4" w:rsidP="00505140">
            <w:pPr>
              <w:pStyle w:val="TableContents"/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625307A" w14:textId="77777777" w:rsidR="002800D4" w:rsidRPr="00484FBF" w:rsidRDefault="002800D4" w:rsidP="00505140">
      <w:pPr>
        <w:pStyle w:val="TOC1"/>
        <w:spacing w:line="276" w:lineRule="auto"/>
        <w:rPr>
          <w:rFonts w:ascii="Times New Roman" w:hAnsi="Times New Roman" w:cs="Times New Roman"/>
        </w:rPr>
      </w:pPr>
    </w:p>
    <w:p w14:paraId="2BC17BC2" w14:textId="77777777" w:rsidR="002800D4" w:rsidRPr="00484FBF" w:rsidRDefault="002800D4" w:rsidP="00505140">
      <w:pPr>
        <w:pStyle w:val="TOC1"/>
        <w:spacing w:line="276" w:lineRule="auto"/>
        <w:rPr>
          <w:rFonts w:ascii="Times New Roman" w:hAnsi="Times New Roman" w:cs="Times New Roman"/>
        </w:rPr>
      </w:pPr>
      <w:r w:rsidRPr="00484FBF">
        <w:rPr>
          <w:rFonts w:ascii="Times New Roman" w:hAnsi="Times New Roman" w:cs="Times New Roman"/>
        </w:rPr>
        <w:br w:type="page"/>
      </w:r>
    </w:p>
    <w:p w14:paraId="38B5873C" w14:textId="77777777" w:rsidR="002800D4" w:rsidRPr="00484FBF" w:rsidRDefault="002800D4" w:rsidP="00505140">
      <w:pPr>
        <w:pStyle w:val="TOC1"/>
        <w:spacing w:line="276" w:lineRule="auto"/>
        <w:rPr>
          <w:rFonts w:ascii="Times New Roman" w:hAnsi="Times New Roman" w:cs="Times New Roman"/>
        </w:rPr>
      </w:pPr>
      <w:r w:rsidRPr="00484FBF">
        <w:rPr>
          <w:rFonts w:ascii="Times New Roman" w:hAnsi="Times New Roman" w:cs="Times New Roman"/>
        </w:rPr>
        <w:lastRenderedPageBreak/>
        <w:t>Table of contents</w:t>
      </w:r>
    </w:p>
    <w:p w14:paraId="2711E6C2" w14:textId="77777777" w:rsidR="00FB3543" w:rsidRPr="00484FBF" w:rsidRDefault="00BF5628">
      <w:pPr>
        <w:pStyle w:val="TOC1"/>
        <w:rPr>
          <w:rFonts w:cs="Times New Roman"/>
          <w:b w:val="0"/>
          <w:sz w:val="22"/>
          <w:szCs w:val="22"/>
          <w:lang w:val="vi-VN" w:eastAsia="vi-VN"/>
        </w:rPr>
      </w:pPr>
      <w:r w:rsidRPr="00484FBF">
        <w:rPr>
          <w:rFonts w:ascii="Times New Roman" w:hAnsi="Times New Roman" w:cs="Times New Roman"/>
        </w:rPr>
        <w:fldChar w:fldCharType="begin"/>
      </w:r>
      <w:r w:rsidR="005851BD" w:rsidRPr="00484FBF">
        <w:rPr>
          <w:rFonts w:ascii="Times New Roman" w:hAnsi="Times New Roman" w:cs="Times New Roman"/>
        </w:rPr>
        <w:instrText xml:space="preserve"> TOC \o "1-4" \h \z \u </w:instrText>
      </w:r>
      <w:r w:rsidRPr="00484FBF">
        <w:rPr>
          <w:rFonts w:ascii="Times New Roman" w:hAnsi="Times New Roman" w:cs="Times New Roman"/>
        </w:rPr>
        <w:fldChar w:fldCharType="separate"/>
      </w:r>
      <w:hyperlink w:anchor="_Toc180106436" w:history="1">
        <w:r w:rsidR="00FB3543" w:rsidRPr="00484FBF">
          <w:rPr>
            <w:rStyle w:val="Hyperlink"/>
            <w:rFonts w:ascii="Times New Roman" w:hAnsi="Times New Roman"/>
          </w:rPr>
          <w:t>1</w:t>
        </w:r>
        <w:r w:rsidR="00FB3543"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="00FB3543" w:rsidRPr="00484FBF">
          <w:rPr>
            <w:rStyle w:val="Hyperlink"/>
            <w:rFonts w:ascii="Times New Roman" w:hAnsi="Times New Roman"/>
          </w:rPr>
          <w:t>Introduction:</w:t>
        </w:r>
        <w:r w:rsidR="00FB3543">
          <w:rPr>
            <w:webHidden/>
          </w:rPr>
          <w:tab/>
        </w:r>
        <w:r w:rsidR="00FB3543">
          <w:rPr>
            <w:webHidden/>
          </w:rPr>
          <w:fldChar w:fldCharType="begin"/>
        </w:r>
        <w:r w:rsidR="00FB3543">
          <w:rPr>
            <w:webHidden/>
          </w:rPr>
          <w:instrText xml:space="preserve"> PAGEREF _Toc180106436 \h </w:instrText>
        </w:r>
        <w:r w:rsidR="00FB3543">
          <w:rPr>
            <w:webHidden/>
          </w:rPr>
        </w:r>
        <w:r w:rsidR="00FB3543">
          <w:rPr>
            <w:webHidden/>
          </w:rPr>
          <w:fldChar w:fldCharType="separate"/>
        </w:r>
        <w:r w:rsidR="00FB3543">
          <w:rPr>
            <w:webHidden/>
          </w:rPr>
          <w:t>4</w:t>
        </w:r>
        <w:r w:rsidR="00FB3543">
          <w:rPr>
            <w:webHidden/>
          </w:rPr>
          <w:fldChar w:fldCharType="end"/>
        </w:r>
      </w:hyperlink>
    </w:p>
    <w:p w14:paraId="74CE71C5" w14:textId="77777777" w:rsidR="00FB3543" w:rsidRPr="00484FBF" w:rsidRDefault="00FB3543">
      <w:pPr>
        <w:pStyle w:val="TOC1"/>
        <w:rPr>
          <w:rFonts w:cs="Times New Roman"/>
          <w:b w:val="0"/>
          <w:sz w:val="22"/>
          <w:szCs w:val="22"/>
          <w:lang w:val="vi-VN" w:eastAsia="vi-VN"/>
        </w:rPr>
      </w:pPr>
      <w:hyperlink w:anchor="_Toc180106437" w:history="1">
        <w:r w:rsidRPr="00484FBF">
          <w:rPr>
            <w:rStyle w:val="Hyperlink"/>
            <w:rFonts w:ascii="Times New Roman" w:hAnsi="Times New Roman"/>
          </w:rPr>
          <w:t>2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484FBF">
          <w:rPr>
            <w:rStyle w:val="Hyperlink"/>
            <w:rFonts w:ascii="Times New Roman" w:hAnsi="Times New Roman"/>
          </w:rPr>
          <w:t>Purpose: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EF95D8" w14:textId="77777777" w:rsidR="00FB3543" w:rsidRPr="00484FBF" w:rsidRDefault="00FB3543">
      <w:pPr>
        <w:pStyle w:val="TOC1"/>
        <w:rPr>
          <w:rFonts w:cs="Times New Roman"/>
          <w:b w:val="0"/>
          <w:sz w:val="22"/>
          <w:szCs w:val="22"/>
          <w:lang w:val="vi-VN" w:eastAsia="vi-VN"/>
        </w:rPr>
      </w:pPr>
      <w:hyperlink w:anchor="_Toc180106438" w:history="1">
        <w:r w:rsidRPr="00484FBF">
          <w:rPr>
            <w:rStyle w:val="Hyperlink"/>
            <w:rFonts w:ascii="Times New Roman" w:hAnsi="Times New Roman"/>
          </w:rPr>
          <w:t>3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484FBF">
          <w:rPr>
            <w:rStyle w:val="Hyperlink"/>
            <w:rFonts w:ascii="Times New Roman" w:hAnsi="Times New Roman"/>
          </w:rPr>
          <w:t>Scope: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543BF0" w14:textId="77777777" w:rsidR="00FB3543" w:rsidRPr="00484FBF" w:rsidRDefault="00FB3543">
      <w:pPr>
        <w:pStyle w:val="TOC1"/>
        <w:rPr>
          <w:rFonts w:cs="Times New Roman"/>
          <w:b w:val="0"/>
          <w:sz w:val="22"/>
          <w:szCs w:val="22"/>
          <w:lang w:val="vi-VN" w:eastAsia="vi-VN"/>
        </w:rPr>
      </w:pPr>
      <w:hyperlink w:anchor="_Toc180106439" w:history="1">
        <w:r w:rsidRPr="00484FBF">
          <w:rPr>
            <w:rStyle w:val="Hyperlink"/>
            <w:rFonts w:ascii="Times New Roman" w:hAnsi="Times New Roman"/>
          </w:rPr>
          <w:t>4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484FBF">
          <w:rPr>
            <w:rStyle w:val="Hyperlink"/>
            <w:rFonts w:ascii="Times New Roman" w:hAnsi="Times New Roman"/>
          </w:rPr>
          <w:t>Definitions, Acronyms and Abbreviations 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8C3012" w14:textId="77777777" w:rsidR="00FB3543" w:rsidRPr="00484FBF" w:rsidRDefault="00FB3543">
      <w:pPr>
        <w:pStyle w:val="TOC1"/>
        <w:rPr>
          <w:rFonts w:cs="Times New Roman"/>
          <w:b w:val="0"/>
          <w:sz w:val="22"/>
          <w:szCs w:val="22"/>
          <w:lang w:val="vi-VN" w:eastAsia="vi-VN"/>
        </w:rPr>
      </w:pPr>
      <w:hyperlink w:anchor="_Toc180106440" w:history="1">
        <w:r w:rsidRPr="00484FBF">
          <w:rPr>
            <w:rStyle w:val="Hyperlink"/>
            <w:rFonts w:ascii="Times New Roman" w:hAnsi="Times New Roman"/>
          </w:rPr>
          <w:t>5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484FBF">
          <w:rPr>
            <w:rStyle w:val="Hyperlink"/>
            <w:rFonts w:ascii="Times New Roman" w:hAnsi="Times New Roman"/>
          </w:rPr>
          <w:t>Overview: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1CD9C3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41" w:history="1">
        <w:r w:rsidRPr="002C0D5A">
          <w:rPr>
            <w:rStyle w:val="Hyperlink"/>
          </w:rPr>
          <w:t>5.1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Use case diagram: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DAE2A9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42" w:history="1">
        <w:r w:rsidRPr="002C0D5A">
          <w:rPr>
            <w:rStyle w:val="Hyperlink"/>
          </w:rPr>
          <w:t>5.2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Entity relationship diagram: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36388D" w14:textId="77777777" w:rsidR="00FB3543" w:rsidRPr="00484FBF" w:rsidRDefault="00FB3543">
      <w:pPr>
        <w:pStyle w:val="TOC1"/>
        <w:rPr>
          <w:rFonts w:cs="Times New Roman"/>
          <w:b w:val="0"/>
          <w:sz w:val="22"/>
          <w:szCs w:val="22"/>
          <w:lang w:val="vi-VN" w:eastAsia="vi-VN"/>
        </w:rPr>
      </w:pPr>
      <w:hyperlink w:anchor="_Toc180106443" w:history="1">
        <w:r w:rsidRPr="00484FBF">
          <w:rPr>
            <w:rStyle w:val="Hyperlink"/>
            <w:rFonts w:ascii="Times New Roman" w:hAnsi="Times New Roman"/>
          </w:rPr>
          <w:t>6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484FBF">
          <w:rPr>
            <w:rStyle w:val="Hyperlink"/>
            <w:rFonts w:ascii="Times New Roman" w:hAnsi="Times New Roman"/>
          </w:rPr>
          <w:t>Functionality Requirements: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2433D1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44" w:history="1">
        <w:r w:rsidRPr="002C0D5A">
          <w:rPr>
            <w:rStyle w:val="Hyperlink"/>
          </w:rPr>
          <w:t>6.1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Order Information Display: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E4B46B" w14:textId="77777777" w:rsidR="00FB3543" w:rsidRPr="00484FBF" w:rsidRDefault="00FB3543">
      <w:pPr>
        <w:pStyle w:val="TOC3"/>
        <w:rPr>
          <w:rFonts w:cs="Times New Roman"/>
          <w:noProof/>
          <w:sz w:val="22"/>
          <w:szCs w:val="22"/>
          <w:lang w:val="vi-VN" w:eastAsia="vi-VN"/>
        </w:rPr>
      </w:pPr>
      <w:hyperlink w:anchor="_Toc180106445" w:history="1">
        <w:r w:rsidRPr="002C0D5A">
          <w:rPr>
            <w:rStyle w:val="Hyperlink"/>
            <w:noProof/>
          </w:rPr>
          <w:t>6.1.1</w:t>
        </w:r>
        <w:r w:rsidRPr="00484FBF">
          <w:rPr>
            <w:rFonts w:cs="Times New Roman"/>
            <w:noProof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  <w:noProof/>
          </w:rPr>
          <w:t>Order status bar: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_Toc180106445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EA1807" w14:textId="77777777" w:rsidR="00FB3543" w:rsidRPr="00484FBF" w:rsidRDefault="00FB3543">
      <w:pPr>
        <w:pStyle w:val="TOC3"/>
        <w:rPr>
          <w:rFonts w:cs="Times New Roman"/>
          <w:noProof/>
          <w:sz w:val="22"/>
          <w:szCs w:val="22"/>
          <w:lang w:val="vi-VN" w:eastAsia="vi-VN"/>
        </w:rPr>
      </w:pPr>
      <w:hyperlink w:anchor="_Toc180106446" w:history="1">
        <w:r w:rsidRPr="002C0D5A">
          <w:rPr>
            <w:rStyle w:val="Hyperlink"/>
            <w:noProof/>
          </w:rPr>
          <w:t>6.1.2</w:t>
        </w:r>
        <w:r w:rsidRPr="00484FBF">
          <w:rPr>
            <w:rFonts w:cs="Times New Roman"/>
            <w:noProof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  <w:noProof/>
          </w:rPr>
          <w:t>Order Information Display: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_Toc180106446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8B65C" w14:textId="77777777" w:rsidR="00FB3543" w:rsidRPr="00484FBF" w:rsidRDefault="00FB3543">
      <w:pPr>
        <w:pStyle w:val="TOC3"/>
        <w:rPr>
          <w:rFonts w:cs="Times New Roman"/>
          <w:noProof/>
          <w:sz w:val="22"/>
          <w:szCs w:val="22"/>
          <w:lang w:val="vi-VN" w:eastAsia="vi-VN"/>
        </w:rPr>
      </w:pPr>
      <w:hyperlink w:anchor="_Toc180106447" w:history="1">
        <w:r w:rsidRPr="002C0D5A">
          <w:rPr>
            <w:rStyle w:val="Hyperlink"/>
            <w:noProof/>
          </w:rPr>
          <w:t>6.1.3</w:t>
        </w:r>
        <w:r w:rsidRPr="00484FBF">
          <w:rPr>
            <w:rFonts w:cs="Times New Roman"/>
            <w:noProof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  <w:noProof/>
          </w:rPr>
          <w:t>Order status tracking: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_Toc180106447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68BDE4" w14:textId="77777777" w:rsidR="00FB3543" w:rsidRPr="00484FBF" w:rsidRDefault="00FB3543">
      <w:pPr>
        <w:pStyle w:val="TOC3"/>
        <w:rPr>
          <w:rFonts w:cs="Times New Roman"/>
          <w:noProof/>
          <w:sz w:val="22"/>
          <w:szCs w:val="22"/>
          <w:lang w:val="vi-VN" w:eastAsia="vi-VN"/>
        </w:rPr>
      </w:pPr>
      <w:hyperlink w:anchor="_Toc180106448" w:history="1">
        <w:r w:rsidRPr="002C0D5A">
          <w:rPr>
            <w:rStyle w:val="Hyperlink"/>
            <w:noProof/>
          </w:rPr>
          <w:t>6.1.4</w:t>
        </w:r>
        <w:r w:rsidRPr="00484FBF">
          <w:rPr>
            <w:rFonts w:cs="Times New Roman"/>
            <w:noProof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  <w:noProof/>
            <w:bdr w:val="none" w:sz="0" w:space="0" w:color="auto" w:frame="1"/>
            <w:lang w:eastAsia="vi-VN"/>
          </w:rPr>
          <w:t>User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_Toc180106448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499ED6" w14:textId="77777777" w:rsidR="00FB3543" w:rsidRPr="00484FBF" w:rsidRDefault="00FB3543">
      <w:pPr>
        <w:pStyle w:val="TOC3"/>
        <w:rPr>
          <w:rFonts w:cs="Times New Roman"/>
          <w:noProof/>
          <w:sz w:val="22"/>
          <w:szCs w:val="22"/>
          <w:lang w:val="vi-VN" w:eastAsia="vi-VN"/>
        </w:rPr>
      </w:pPr>
      <w:hyperlink w:anchor="_Toc180106449" w:history="1">
        <w:r w:rsidRPr="002C0D5A">
          <w:rPr>
            <w:rStyle w:val="Hyperlink"/>
            <w:noProof/>
          </w:rPr>
          <w:t>6.1.5</w:t>
        </w:r>
        <w:r w:rsidRPr="00484FBF">
          <w:rPr>
            <w:rFonts w:cs="Times New Roman"/>
            <w:noProof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  <w:noProof/>
          </w:rPr>
          <w:t>Shipping information: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_Toc180106449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5F2467" w14:textId="77777777" w:rsidR="00FB3543" w:rsidRPr="00484FBF" w:rsidRDefault="00FB3543">
      <w:pPr>
        <w:pStyle w:val="TOC1"/>
        <w:rPr>
          <w:rFonts w:cs="Times New Roman"/>
          <w:b w:val="0"/>
          <w:sz w:val="22"/>
          <w:szCs w:val="22"/>
          <w:lang w:val="vi-VN" w:eastAsia="vi-VN"/>
        </w:rPr>
      </w:pPr>
      <w:hyperlink w:anchor="_Toc180106450" w:history="1">
        <w:r w:rsidRPr="00484FBF">
          <w:rPr>
            <w:rStyle w:val="Hyperlink"/>
            <w:rFonts w:ascii="Times New Roman" w:hAnsi="Times New Roman"/>
          </w:rPr>
          <w:t>7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484FBF">
          <w:rPr>
            <w:rStyle w:val="Hyperlink"/>
            <w:rFonts w:ascii="Times New Roman" w:hAnsi="Times New Roman"/>
          </w:rPr>
          <w:t>Non-functional requirements: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D0440C9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51" w:history="1">
        <w:r w:rsidRPr="002C0D5A">
          <w:rPr>
            <w:rStyle w:val="Hyperlink"/>
          </w:rPr>
          <w:t>7.1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Performance: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7363B4C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52" w:history="1">
        <w:r w:rsidRPr="002C0D5A">
          <w:rPr>
            <w:rStyle w:val="Hyperlink"/>
          </w:rPr>
          <w:t>7.2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Scalability: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68D7946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53" w:history="1">
        <w:r w:rsidRPr="002C0D5A">
          <w:rPr>
            <w:rStyle w:val="Hyperlink"/>
          </w:rPr>
          <w:t>7.3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Security: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C7241C7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54" w:history="1">
        <w:r w:rsidRPr="002C0D5A">
          <w:rPr>
            <w:rStyle w:val="Hyperlink"/>
          </w:rPr>
          <w:t>7.4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Portability: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5256D9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55" w:history="1">
        <w:r w:rsidRPr="002C0D5A">
          <w:rPr>
            <w:rStyle w:val="Hyperlink"/>
          </w:rPr>
          <w:t>7.5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Audit: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FDA775C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56" w:history="1">
        <w:r w:rsidRPr="002C0D5A">
          <w:rPr>
            <w:rStyle w:val="Hyperlink"/>
          </w:rPr>
          <w:t>7.6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Error handling: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B21C490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57" w:history="1">
        <w:r w:rsidRPr="002C0D5A">
          <w:rPr>
            <w:rStyle w:val="Hyperlink"/>
          </w:rPr>
          <w:t>7.7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Infrastructure: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97E8E5E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58" w:history="1">
        <w:r w:rsidRPr="002C0D5A">
          <w:rPr>
            <w:rStyle w:val="Hyperlink"/>
          </w:rPr>
          <w:t>7.8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Look and feel: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728A5FC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59" w:history="1">
        <w:r w:rsidRPr="002C0D5A">
          <w:rPr>
            <w:rStyle w:val="Hyperlink"/>
          </w:rPr>
          <w:t>7.9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Legal: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D747583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60" w:history="1">
        <w:r w:rsidRPr="002C0D5A">
          <w:rPr>
            <w:rStyle w:val="Hyperlink"/>
          </w:rPr>
          <w:t>7.10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Training: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7CCE893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61" w:history="1">
        <w:r w:rsidRPr="002C0D5A">
          <w:rPr>
            <w:rStyle w:val="Hyperlink"/>
          </w:rPr>
          <w:t>7.11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User Documentation &amp; Help Screen Requirements: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B031BE7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62" w:history="1">
        <w:r w:rsidRPr="002C0D5A">
          <w:rPr>
            <w:rStyle w:val="Hyperlink"/>
          </w:rPr>
          <w:t>7.12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Support &amp; Supportability: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1525837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63" w:history="1">
        <w:r w:rsidRPr="002C0D5A">
          <w:rPr>
            <w:rStyle w:val="Hyperlink"/>
          </w:rPr>
          <w:t>7.13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Reliability: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0F1404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64" w:history="1">
        <w:r w:rsidRPr="002C0D5A">
          <w:rPr>
            <w:rStyle w:val="Hyperlink"/>
          </w:rPr>
          <w:t>7.14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Design Constraints: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07FB5B8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65" w:history="1">
        <w:r w:rsidRPr="002C0D5A">
          <w:rPr>
            <w:rStyle w:val="Hyperlink"/>
          </w:rPr>
          <w:t>7.15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Purchased Components: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E6B2CA3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66" w:history="1">
        <w:r w:rsidRPr="002C0D5A">
          <w:rPr>
            <w:rStyle w:val="Hyperlink"/>
          </w:rPr>
          <w:t>7.16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Interfaces: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09C260F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67" w:history="1">
        <w:r w:rsidRPr="002C0D5A">
          <w:rPr>
            <w:rStyle w:val="Hyperlink"/>
          </w:rPr>
          <w:t>7.17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Test: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16CD3CE" w14:textId="77777777" w:rsidR="00FB3543" w:rsidRPr="00484FBF" w:rsidRDefault="00FB3543">
      <w:pPr>
        <w:pStyle w:val="TOC2"/>
        <w:rPr>
          <w:rFonts w:cs="Times New Roman"/>
          <w:b w:val="0"/>
          <w:sz w:val="22"/>
          <w:szCs w:val="22"/>
          <w:lang w:val="vi-VN" w:eastAsia="vi-VN"/>
        </w:rPr>
      </w:pPr>
      <w:hyperlink w:anchor="_Toc180106468" w:history="1">
        <w:r w:rsidRPr="002C0D5A">
          <w:rPr>
            <w:rStyle w:val="Hyperlink"/>
          </w:rPr>
          <w:t>7.18</w:t>
        </w:r>
        <w:r w:rsidRPr="00484FBF">
          <w:rPr>
            <w:rFonts w:cs="Times New Roman"/>
            <w:b w:val="0"/>
            <w:sz w:val="22"/>
            <w:szCs w:val="22"/>
            <w:lang w:val="vi-VN" w:eastAsia="vi-VN"/>
          </w:rPr>
          <w:tab/>
        </w:r>
        <w:r w:rsidRPr="002C0D5A">
          <w:rPr>
            <w:rStyle w:val="Hyperlink"/>
          </w:rPr>
          <w:t>Data: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_Toc180106468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706752E" w14:textId="77777777" w:rsidR="002800D4" w:rsidRPr="00484FBF" w:rsidRDefault="00BF5628" w:rsidP="00505140">
      <w:pPr>
        <w:pStyle w:val="TOC2"/>
        <w:spacing w:line="276" w:lineRule="auto"/>
        <w:rPr>
          <w:rFonts w:ascii="Times New Roman" w:hAnsi="Times New Roman" w:cs="Times New Roman"/>
        </w:rPr>
      </w:pPr>
      <w:r w:rsidRPr="00484FBF">
        <w:rPr>
          <w:rFonts w:ascii="Times New Roman" w:hAnsi="Times New Roman" w:cs="Times New Roman"/>
        </w:rPr>
        <w:fldChar w:fldCharType="end"/>
      </w:r>
    </w:p>
    <w:p w14:paraId="2DCA3C68" w14:textId="77777777" w:rsidR="002800D4" w:rsidRPr="00484FBF" w:rsidRDefault="002800D4" w:rsidP="00505140">
      <w:pPr>
        <w:pStyle w:val="TOC2"/>
        <w:spacing w:line="276" w:lineRule="auto"/>
        <w:rPr>
          <w:rFonts w:ascii="Times New Roman" w:hAnsi="Times New Roman" w:cs="Times New Roman"/>
        </w:rPr>
      </w:pPr>
      <w:r w:rsidRPr="00484FBF">
        <w:rPr>
          <w:rFonts w:ascii="Times New Roman" w:hAnsi="Times New Roman" w:cs="Times New Roman"/>
        </w:rPr>
        <w:br w:type="page"/>
      </w:r>
    </w:p>
    <w:bookmarkStart w:id="0" w:name="_Toc190572900"/>
    <w:bookmarkStart w:id="1" w:name="_Toc211320227"/>
    <w:p w14:paraId="427C1B54" w14:textId="77777777" w:rsidR="00F63B47" w:rsidRPr="00484FBF" w:rsidRDefault="00BF5628" w:rsidP="00505140">
      <w:pPr>
        <w:pStyle w:val="Heading1"/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lastRenderedPageBreak/>
        <w:fldChar w:fldCharType="begin"/>
      </w:r>
      <w:r w:rsidR="002800D4" w:rsidRPr="00484FBF">
        <w:rPr>
          <w:rFonts w:ascii="Times New Roman" w:hAnsi="Times New Roman"/>
        </w:rPr>
        <w:instrText xml:space="preserve"> HYPERLINK "file:///C:\\Documents%20and%20Settings\\JacobJ01\\Local%20Settings\\Temporary%20Internet%20Files\\OLK41\\Supplementary%20Spec.htm" \l "1.                  Introduction#1.                  Introduction" </w:instrText>
      </w:r>
      <w:r w:rsidRPr="00484FBF">
        <w:rPr>
          <w:rFonts w:ascii="Times New Roman" w:hAnsi="Times New Roman"/>
        </w:rPr>
        <w:fldChar w:fldCharType="separate"/>
      </w:r>
      <w:bookmarkStart w:id="2" w:name="_Toc180106436"/>
      <w:r w:rsidR="002800D4" w:rsidRPr="00484FBF">
        <w:rPr>
          <w:rFonts w:ascii="Times New Roman" w:hAnsi="Times New Roman"/>
        </w:rPr>
        <w:t>Introduction</w:t>
      </w:r>
      <w:r w:rsidRPr="00484FBF">
        <w:rPr>
          <w:rFonts w:ascii="Times New Roman" w:hAnsi="Times New Roman"/>
        </w:rPr>
        <w:fldChar w:fldCharType="end"/>
      </w:r>
      <w:r w:rsidR="00AE3396" w:rsidRPr="00484FBF">
        <w:rPr>
          <w:rFonts w:ascii="Times New Roman" w:hAnsi="Times New Roman"/>
        </w:rPr>
        <w:t>:</w:t>
      </w:r>
      <w:bookmarkEnd w:id="2"/>
    </w:p>
    <w:p w14:paraId="2E312C2D" w14:textId="77777777" w:rsidR="00DB5219" w:rsidRPr="00484FBF" w:rsidRDefault="000B2284" w:rsidP="00505140">
      <w:pPr>
        <w:pStyle w:val="NormalWeb"/>
        <w:spacing w:line="276" w:lineRule="auto"/>
        <w:rPr>
          <w:sz w:val="20"/>
          <w:szCs w:val="20"/>
        </w:rPr>
      </w:pPr>
      <w:r w:rsidRPr="00484FBF">
        <w:rPr>
          <w:sz w:val="20"/>
          <w:szCs w:val="20"/>
        </w:rPr>
        <w:t>The software requirements specification (SRS) document details the order tracking functionality for the Shopee e-commerce platform. This document outlines the purpose, scope, functional and non-functional requirements, as well as assumptions and limitations of the order tracking functionality.</w:t>
      </w:r>
      <w:r w:rsidR="00DB5219" w:rsidRPr="00484FBF">
        <w:rPr>
          <w:sz w:val="20"/>
          <w:szCs w:val="20"/>
        </w:rPr>
        <w:t>.</w:t>
      </w:r>
    </w:p>
    <w:p w14:paraId="2F7878D7" w14:textId="77777777" w:rsidR="002800D4" w:rsidRPr="00484FBF" w:rsidRDefault="00BF5628" w:rsidP="00505140">
      <w:pPr>
        <w:pStyle w:val="Heading1"/>
        <w:tabs>
          <w:tab w:val="clear" w:pos="0"/>
          <w:tab w:val="num" w:pos="454"/>
        </w:tabs>
        <w:spacing w:line="276" w:lineRule="auto"/>
        <w:ind w:left="408" w:hanging="408"/>
        <w:rPr>
          <w:rFonts w:ascii="Times New Roman" w:hAnsi="Times New Roman"/>
        </w:rPr>
      </w:pPr>
      <w:hyperlink r:id="rId8" w:anchor="1.1               Purpose#1.1               Purpose" w:history="1">
        <w:bookmarkStart w:id="3" w:name="_Toc180106437"/>
        <w:r w:rsidR="002800D4" w:rsidRPr="00484FBF">
          <w:rPr>
            <w:rFonts w:ascii="Times New Roman" w:hAnsi="Times New Roman"/>
          </w:rPr>
          <w:t>Purpose</w:t>
        </w:r>
      </w:hyperlink>
      <w:r w:rsidR="00AE3396" w:rsidRPr="00484FBF">
        <w:rPr>
          <w:rFonts w:ascii="Times New Roman" w:hAnsi="Times New Roman"/>
        </w:rPr>
        <w:t>:</w:t>
      </w:r>
      <w:bookmarkEnd w:id="3"/>
    </w:p>
    <w:p w14:paraId="3BC09650" w14:textId="77777777" w:rsidR="00673FDB" w:rsidRPr="00484FBF" w:rsidRDefault="008B3C2D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This document outlines the functional and non-functional requirements for the Order Tracking feature on the Shopee platform.</w:t>
      </w:r>
    </w:p>
    <w:p w14:paraId="66535C78" w14:textId="77777777" w:rsidR="002800D4" w:rsidRPr="00484FBF" w:rsidRDefault="00BF5628" w:rsidP="00505140">
      <w:pPr>
        <w:pStyle w:val="Heading1"/>
        <w:spacing w:line="276" w:lineRule="auto"/>
        <w:rPr>
          <w:rFonts w:ascii="Times New Roman" w:hAnsi="Times New Roman"/>
        </w:rPr>
      </w:pPr>
      <w:hyperlink r:id="rId9" w:anchor="1.2               Scope#1.2               Scope" w:history="1">
        <w:bookmarkStart w:id="4" w:name="_Toc180106438"/>
        <w:r w:rsidR="002800D4" w:rsidRPr="00484FBF">
          <w:rPr>
            <w:rFonts w:ascii="Times New Roman" w:hAnsi="Times New Roman"/>
          </w:rPr>
          <w:t>Scope</w:t>
        </w:r>
      </w:hyperlink>
      <w:r w:rsidR="00AE3396" w:rsidRPr="00484FBF">
        <w:rPr>
          <w:rFonts w:ascii="Times New Roman" w:hAnsi="Times New Roman"/>
        </w:rPr>
        <w:t>:</w:t>
      </w:r>
      <w:bookmarkEnd w:id="4"/>
      <w:r w:rsidR="002800D4" w:rsidRPr="00484FBF">
        <w:rPr>
          <w:rFonts w:ascii="Times New Roman" w:hAnsi="Times New Roman"/>
        </w:rPr>
        <w:t>  </w:t>
      </w:r>
    </w:p>
    <w:p w14:paraId="270F4688" w14:textId="77777777" w:rsidR="00673FDB" w:rsidRPr="00484FBF" w:rsidRDefault="008B3C2D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This document covers all types of orders on Shopee (domestic, international), including completed, in-transit, canceled, and returned orders.</w:t>
      </w:r>
    </w:p>
    <w:p w14:paraId="10118835" w14:textId="77777777" w:rsidR="002341D7" w:rsidRPr="00484FBF" w:rsidRDefault="002341D7" w:rsidP="00505140">
      <w:pPr>
        <w:pStyle w:val="Heading1"/>
        <w:spacing w:line="276" w:lineRule="auto"/>
        <w:rPr>
          <w:rFonts w:ascii="Times New Roman" w:hAnsi="Times New Roman"/>
        </w:rPr>
      </w:pPr>
      <w:bookmarkStart w:id="5" w:name="_Data"/>
      <w:bookmarkStart w:id="6" w:name="_Toc180106439"/>
      <w:bookmarkEnd w:id="5"/>
      <w:r w:rsidRPr="00484FBF">
        <w:rPr>
          <w:rFonts w:ascii="Times New Roman" w:hAnsi="Times New Roman"/>
        </w:rPr>
        <w:t xml:space="preserve">Definitions, Acronyms and Abbreviations </w:t>
      </w:r>
      <w:r w:rsidR="00AE3396" w:rsidRPr="00484FBF">
        <w:rPr>
          <w:rFonts w:ascii="Times New Roman" w:hAnsi="Times New Roman"/>
        </w:rPr>
        <w:t>:</w:t>
      </w:r>
      <w:bookmarkEnd w:id="6"/>
    </w:p>
    <w:p w14:paraId="0BA30098" w14:textId="77777777" w:rsidR="002341D7" w:rsidRPr="00484FBF" w:rsidRDefault="002341D7" w:rsidP="00484FBF">
      <w:pPr>
        <w:numPr>
          <w:ilvl w:val="0"/>
          <w:numId w:val="10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 xml:space="preserve">Bộ lọc: Tiêu chí để thu hẹp kết quả </w:t>
      </w:r>
      <w:r w:rsidR="008713F8" w:rsidRPr="00484FBF">
        <w:rPr>
          <w:rFonts w:ascii="Times New Roman" w:hAnsi="Times New Roman"/>
        </w:rPr>
        <w:t>hiển thị</w:t>
      </w:r>
      <w:r w:rsidRPr="00484FBF">
        <w:rPr>
          <w:rFonts w:ascii="Times New Roman" w:hAnsi="Times New Roman"/>
        </w:rPr>
        <w:t xml:space="preserve"> (ví dụ: </w:t>
      </w:r>
      <w:r w:rsidR="008713F8" w:rsidRPr="00484FBF">
        <w:rPr>
          <w:rFonts w:ascii="Times New Roman" w:hAnsi="Times New Roman"/>
        </w:rPr>
        <w:t>mã đơn hàng</w:t>
      </w:r>
      <w:r w:rsidRPr="00484FBF">
        <w:rPr>
          <w:rFonts w:ascii="Times New Roman" w:hAnsi="Times New Roman"/>
        </w:rPr>
        <w:t xml:space="preserve">, </w:t>
      </w:r>
      <w:r w:rsidR="008713F8" w:rsidRPr="00484FBF">
        <w:rPr>
          <w:rFonts w:ascii="Times New Roman" w:hAnsi="Times New Roman"/>
        </w:rPr>
        <w:t>thời gian mua</w:t>
      </w:r>
      <w:r w:rsidRPr="00484FBF">
        <w:rPr>
          <w:rFonts w:ascii="Times New Roman" w:hAnsi="Times New Roman"/>
        </w:rPr>
        <w:t>).</w:t>
      </w:r>
    </w:p>
    <w:p w14:paraId="075A888F" w14:textId="77777777" w:rsidR="002341D7" w:rsidRPr="00484FBF" w:rsidRDefault="002341D7" w:rsidP="00484FBF">
      <w:pPr>
        <w:numPr>
          <w:ilvl w:val="0"/>
          <w:numId w:val="10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 xml:space="preserve">Sắp xếp: Tùy chọn để sắp xếp kết quả theo </w:t>
      </w:r>
      <w:r w:rsidR="008713F8" w:rsidRPr="00484FBF">
        <w:rPr>
          <w:rFonts w:ascii="Times New Roman" w:hAnsi="Times New Roman"/>
        </w:rPr>
        <w:t>trạng thái của đơn hàng</w:t>
      </w:r>
      <w:r w:rsidRPr="00484FBF">
        <w:rPr>
          <w:rFonts w:ascii="Times New Roman" w:hAnsi="Times New Roman"/>
        </w:rPr>
        <w:t>.</w:t>
      </w:r>
    </w:p>
    <w:p w14:paraId="37359869" w14:textId="77777777" w:rsidR="002341D7" w:rsidRPr="00484FBF" w:rsidRDefault="00751817" w:rsidP="00505140">
      <w:pPr>
        <w:pStyle w:val="Heading1"/>
        <w:spacing w:line="276" w:lineRule="auto"/>
        <w:rPr>
          <w:rFonts w:ascii="Times New Roman" w:hAnsi="Times New Roman"/>
        </w:rPr>
      </w:pPr>
      <w:bookmarkStart w:id="7" w:name="_Toc180106440"/>
      <w:r w:rsidRPr="00484FBF">
        <w:rPr>
          <w:rFonts w:ascii="Times New Roman" w:hAnsi="Times New Roman"/>
        </w:rPr>
        <w:t>Overview</w:t>
      </w:r>
      <w:r w:rsidR="00AE3396" w:rsidRPr="00484FBF">
        <w:rPr>
          <w:rFonts w:ascii="Times New Roman" w:hAnsi="Times New Roman"/>
        </w:rPr>
        <w:t>:</w:t>
      </w:r>
      <w:bookmarkEnd w:id="7"/>
    </w:p>
    <w:p w14:paraId="1E24D268" w14:textId="77777777" w:rsidR="00FF7146" w:rsidRPr="00484FBF" w:rsidRDefault="00751817" w:rsidP="008713F8">
      <w:pPr>
        <w:pStyle w:val="Heading2"/>
      </w:pPr>
      <w:bookmarkStart w:id="8" w:name="_Toc180106441"/>
      <w:r w:rsidRPr="00484FBF">
        <w:t>Use case diagram</w:t>
      </w:r>
      <w:r w:rsidR="00AE3396">
        <w:t>:</w:t>
      </w:r>
      <w:bookmarkEnd w:id="8"/>
    </w:p>
    <w:p w14:paraId="05A8A698" w14:textId="77777777" w:rsidR="008909D6" w:rsidRPr="00484FBF" w:rsidRDefault="00751817" w:rsidP="008713F8">
      <w:pPr>
        <w:pStyle w:val="Heading2"/>
      </w:pPr>
      <w:bookmarkStart w:id="9" w:name="_Toc180106442"/>
      <w:r w:rsidRPr="00484FBF">
        <w:t>Entity relationship diagram</w:t>
      </w:r>
      <w:r w:rsidR="00AE3396">
        <w:t>:</w:t>
      </w:r>
      <w:bookmarkEnd w:id="9"/>
    </w:p>
    <w:p w14:paraId="320BBB49" w14:textId="77777777" w:rsidR="002800D4" w:rsidRPr="00484FBF" w:rsidRDefault="002800D4" w:rsidP="008B3C2D">
      <w:pPr>
        <w:pStyle w:val="Heading1"/>
        <w:spacing w:line="276" w:lineRule="auto"/>
        <w:rPr>
          <w:rFonts w:ascii="Times New Roman" w:hAnsi="Times New Roman"/>
        </w:rPr>
      </w:pPr>
      <w:bookmarkStart w:id="10" w:name="_Toc180106443"/>
      <w:r w:rsidRPr="00484FBF">
        <w:rPr>
          <w:rFonts w:ascii="Times New Roman" w:hAnsi="Times New Roman"/>
        </w:rPr>
        <w:t>Functionality Requirements</w:t>
      </w:r>
      <w:r w:rsidR="00AE3396" w:rsidRPr="00484FBF">
        <w:rPr>
          <w:rFonts w:ascii="Times New Roman" w:hAnsi="Times New Roman"/>
        </w:rPr>
        <w:t>:</w:t>
      </w:r>
      <w:bookmarkEnd w:id="10"/>
    </w:p>
    <w:p w14:paraId="071C9D7D" w14:textId="77777777" w:rsidR="004D6BB9" w:rsidRPr="00484FBF" w:rsidRDefault="00DA566C" w:rsidP="008713F8">
      <w:pPr>
        <w:pStyle w:val="Heading2"/>
      </w:pPr>
      <w:bookmarkStart w:id="11" w:name="_Toc180106444"/>
      <w:r w:rsidRPr="00484FBF">
        <w:t>Order Information Display</w:t>
      </w:r>
      <w:r w:rsidR="00AE3396">
        <w:t>:</w:t>
      </w:r>
      <w:bookmarkEnd w:id="11"/>
    </w:p>
    <w:p w14:paraId="6FD28033" w14:textId="77777777" w:rsidR="00865E2E" w:rsidRPr="00484FBF" w:rsidRDefault="00342A33" w:rsidP="008713F8">
      <w:pPr>
        <w:pStyle w:val="Heading3"/>
      </w:pPr>
      <w:bookmarkStart w:id="12" w:name="_Toc180106445"/>
      <w:r w:rsidRPr="00484FBF">
        <w:t>Order s</w:t>
      </w:r>
      <w:r w:rsidR="00D73A99" w:rsidRPr="00484FBF">
        <w:t>tatus bar:</w:t>
      </w:r>
      <w:bookmarkEnd w:id="12"/>
    </w:p>
    <w:p w14:paraId="798D22C7" w14:textId="77777777" w:rsidR="00F8729B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Description</w:t>
      </w:r>
      <w:r w:rsidR="00061C5A" w:rsidRPr="00484FBF">
        <w:rPr>
          <w:rFonts w:ascii="Times New Roman" w:hAnsi="Times New Roman"/>
        </w:rPr>
        <w:t xml:space="preserve">: </w:t>
      </w:r>
      <w:r w:rsidR="00B84FAC" w:rsidRPr="00484FBF">
        <w:rPr>
          <w:rFonts w:ascii="Times New Roman" w:hAnsi="Times New Roman"/>
        </w:rPr>
        <w:t>The order status bar is where users track the status of purchased orders</w:t>
      </w:r>
      <w:r w:rsidR="00F8729B" w:rsidRPr="00484FBF">
        <w:rPr>
          <w:rFonts w:ascii="Times New Roman" w:hAnsi="Times New Roman"/>
        </w:rPr>
        <w:t>.</w:t>
      </w:r>
    </w:p>
    <w:p w14:paraId="367C2F0B" w14:textId="5E7132F5" w:rsidR="007A1BB6" w:rsidRPr="00484FBF" w:rsidRDefault="00086DE7" w:rsidP="00342A33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  <w:noProof/>
        </w:rPr>
        <w:drawing>
          <wp:inline distT="0" distB="0" distL="0" distR="0" wp14:anchorId="34F1ADA2" wp14:editId="39892C31">
            <wp:extent cx="5981700" cy="4000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917C" w14:textId="77777777" w:rsidR="00061C5A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Functionalities</w:t>
      </w:r>
      <w:r w:rsidR="00061C5A" w:rsidRPr="00484FBF">
        <w:rPr>
          <w:rFonts w:ascii="Times New Roman" w:hAnsi="Times New Roman"/>
        </w:rPr>
        <w:t xml:space="preserve">: </w:t>
      </w:r>
    </w:p>
    <w:p w14:paraId="1D4B2FBF" w14:textId="77777777" w:rsidR="00091065" w:rsidRPr="00484FBF" w:rsidRDefault="00EC7277" w:rsidP="00484FBF">
      <w:pPr>
        <w:numPr>
          <w:ilvl w:val="0"/>
          <w:numId w:val="9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Users can interact by selecting each tab on the order status bar to display the status of the purchased order.</w:t>
      </w:r>
      <w:r w:rsidR="00091065" w:rsidRPr="00484FBF">
        <w:rPr>
          <w:rFonts w:ascii="Times New Roman" w:hAnsi="Times New Roman"/>
        </w:rPr>
        <w:t xml:space="preserve">. </w:t>
      </w:r>
    </w:p>
    <w:p w14:paraId="687362DD" w14:textId="77777777" w:rsidR="00091065" w:rsidRPr="00484FBF" w:rsidRDefault="00EC7277" w:rsidP="00484FBF">
      <w:pPr>
        <w:numPr>
          <w:ilvl w:val="0"/>
          <w:numId w:val="9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The system will display results as the user selects each tab.</w:t>
      </w:r>
      <w:r w:rsidR="00091065" w:rsidRPr="00484FBF">
        <w:rPr>
          <w:rFonts w:ascii="Times New Roman" w:hAnsi="Times New Roman"/>
        </w:rPr>
        <w:t xml:space="preserve">. </w:t>
      </w:r>
    </w:p>
    <w:p w14:paraId="2DA4A622" w14:textId="77777777" w:rsidR="007A1BB6" w:rsidRPr="00484FBF" w:rsidRDefault="00EC7277" w:rsidP="00484FBF">
      <w:pPr>
        <w:numPr>
          <w:ilvl w:val="0"/>
          <w:numId w:val="9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The order status bar will always be displayed at the top of the page, including the order page.</w:t>
      </w:r>
      <w:r w:rsidR="00091065" w:rsidRPr="00484FBF">
        <w:rPr>
          <w:rFonts w:ascii="Times New Roman" w:hAnsi="Times New Roman"/>
        </w:rPr>
        <w:t>.</w:t>
      </w:r>
    </w:p>
    <w:p w14:paraId="208624C5" w14:textId="77777777" w:rsidR="00061C5A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Pre-condition</w:t>
      </w:r>
      <w:r w:rsidR="00061C5A" w:rsidRPr="00484FBF">
        <w:rPr>
          <w:rFonts w:ascii="Times New Roman" w:hAnsi="Times New Roman"/>
        </w:rPr>
        <w:t>:</w:t>
      </w:r>
      <w:r w:rsidR="00102872" w:rsidRPr="00484FBF">
        <w:rPr>
          <w:rFonts w:ascii="Times New Roman" w:hAnsi="Times New Roman"/>
        </w:rPr>
        <w:t xml:space="preserve"> </w:t>
      </w:r>
      <w:r w:rsidR="00EC7277" w:rsidRPr="00484FBF">
        <w:rPr>
          <w:rFonts w:ascii="Times New Roman" w:hAnsi="Times New Roman"/>
        </w:rPr>
        <w:t>User must be on the e-commerce platform (purchase page) and have successfully placed an order</w:t>
      </w:r>
      <w:r w:rsidR="00102872" w:rsidRPr="00484FBF">
        <w:rPr>
          <w:rFonts w:ascii="Times New Roman" w:hAnsi="Times New Roman"/>
        </w:rPr>
        <w:t>.</w:t>
      </w:r>
    </w:p>
    <w:p w14:paraId="553D58CE" w14:textId="77777777" w:rsidR="00061C5A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Post-condition</w:t>
      </w:r>
      <w:r w:rsidR="002341D7" w:rsidRPr="00484FBF">
        <w:rPr>
          <w:rFonts w:ascii="Times New Roman" w:hAnsi="Times New Roman"/>
        </w:rPr>
        <w:t xml:space="preserve">: </w:t>
      </w:r>
      <w:r w:rsidR="00EC7277" w:rsidRPr="00484FBF">
        <w:rPr>
          <w:rFonts w:ascii="Times New Roman" w:hAnsi="Times New Roman"/>
        </w:rPr>
        <w:t>After selection, a list of purchased products will be displayed or a notification will be received if there are no matching results</w:t>
      </w:r>
      <w:r w:rsidR="002341D7" w:rsidRPr="00484FBF">
        <w:rPr>
          <w:rFonts w:ascii="Times New Roman" w:hAnsi="Times New Roman"/>
        </w:rPr>
        <w:t>.</w:t>
      </w:r>
    </w:p>
    <w:p w14:paraId="2D84BC5D" w14:textId="77777777" w:rsidR="00A8607E" w:rsidRPr="00484FBF" w:rsidRDefault="00D73A99" w:rsidP="008713F8">
      <w:pPr>
        <w:pStyle w:val="Heading3"/>
      </w:pPr>
      <w:bookmarkStart w:id="13" w:name="_Toc180106446"/>
      <w:r w:rsidRPr="00484FBF">
        <w:t>Order Information Display</w:t>
      </w:r>
      <w:r w:rsidR="00907803" w:rsidRPr="00484FBF">
        <w:t>:</w:t>
      </w:r>
      <w:bookmarkEnd w:id="13"/>
    </w:p>
    <w:p w14:paraId="583B1A58" w14:textId="77777777" w:rsidR="00A8607E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Description</w:t>
      </w:r>
      <w:r w:rsidR="00A8607E" w:rsidRPr="00484FBF">
        <w:rPr>
          <w:rFonts w:ascii="Times New Roman" w:hAnsi="Times New Roman"/>
        </w:rPr>
        <w:t xml:space="preserve">: </w:t>
      </w:r>
      <w:r w:rsidR="00D73A99" w:rsidRPr="00484FBF">
        <w:rPr>
          <w:rFonts w:ascii="Times New Roman" w:hAnsi="Times New Roman"/>
        </w:rPr>
        <w:t>Display comprehensive order information, including order ID, product name, quantity, price, seller, shipping address, shipping method, and order status</w:t>
      </w:r>
      <w:r w:rsidR="00A8607E" w:rsidRPr="00484FBF">
        <w:rPr>
          <w:rFonts w:ascii="Times New Roman" w:hAnsi="Times New Roman"/>
        </w:rPr>
        <w:t xml:space="preserve">. </w:t>
      </w:r>
    </w:p>
    <w:p w14:paraId="6E6E84A6" w14:textId="242EEBB7" w:rsidR="004905F9" w:rsidRPr="00484FBF" w:rsidRDefault="00086DE7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  <w:noProof/>
        </w:rPr>
        <w:lastRenderedPageBreak/>
        <w:drawing>
          <wp:inline distT="0" distB="0" distL="0" distR="0" wp14:anchorId="369EFE7D" wp14:editId="52F88C65">
            <wp:extent cx="5734050" cy="2752725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B69D" w14:textId="77777777" w:rsidR="004905F9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Functionalities</w:t>
      </w:r>
      <w:r w:rsidR="00A8607E" w:rsidRPr="00484FBF">
        <w:rPr>
          <w:rFonts w:ascii="Times New Roman" w:hAnsi="Times New Roman"/>
        </w:rPr>
        <w:t xml:space="preserve">: </w:t>
      </w:r>
    </w:p>
    <w:p w14:paraId="5AE16480" w14:textId="77777777" w:rsidR="004905F9" w:rsidRPr="00484FBF" w:rsidRDefault="00FF7DBF" w:rsidP="00484FBF">
      <w:pPr>
        <w:numPr>
          <w:ilvl w:val="0"/>
          <w:numId w:val="9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The system displays information about orders</w:t>
      </w:r>
      <w:r w:rsidR="00A8607E" w:rsidRPr="00484FBF">
        <w:rPr>
          <w:rFonts w:ascii="Times New Roman" w:hAnsi="Times New Roman"/>
        </w:rPr>
        <w:t xml:space="preserve">: </w:t>
      </w:r>
    </w:p>
    <w:p w14:paraId="13D95693" w14:textId="77777777" w:rsidR="004905F9" w:rsidRPr="00484FBF" w:rsidRDefault="00FF7DBF" w:rsidP="00484FBF">
      <w:pPr>
        <w:numPr>
          <w:ilvl w:val="0"/>
          <w:numId w:val="11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Product name</w:t>
      </w:r>
      <w:r w:rsidR="00A8607E" w:rsidRPr="00484FBF">
        <w:rPr>
          <w:rFonts w:ascii="Times New Roman" w:hAnsi="Times New Roman"/>
        </w:rPr>
        <w:t xml:space="preserve">. </w:t>
      </w:r>
    </w:p>
    <w:p w14:paraId="13DAF13D" w14:textId="77777777" w:rsidR="004905F9" w:rsidRPr="00484FBF" w:rsidRDefault="00FF7DBF" w:rsidP="00484FBF">
      <w:pPr>
        <w:numPr>
          <w:ilvl w:val="0"/>
          <w:numId w:val="11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Order ID</w:t>
      </w:r>
      <w:r w:rsidR="00D73A99" w:rsidRPr="00484FBF">
        <w:rPr>
          <w:rFonts w:ascii="Times New Roman" w:hAnsi="Times New Roman"/>
        </w:rPr>
        <w:t>.</w:t>
      </w:r>
    </w:p>
    <w:p w14:paraId="51656E9A" w14:textId="77777777" w:rsidR="004905F9" w:rsidRPr="00484FBF" w:rsidRDefault="00FF7DBF" w:rsidP="00484FBF">
      <w:pPr>
        <w:numPr>
          <w:ilvl w:val="0"/>
          <w:numId w:val="11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Quantity</w:t>
      </w:r>
      <w:r w:rsidR="00A8607E" w:rsidRPr="00484FBF">
        <w:rPr>
          <w:rFonts w:ascii="Times New Roman" w:hAnsi="Times New Roman"/>
        </w:rPr>
        <w:t>.</w:t>
      </w:r>
    </w:p>
    <w:p w14:paraId="3B50E1B0" w14:textId="77777777" w:rsidR="00D73A99" w:rsidRPr="00484FBF" w:rsidRDefault="00FF7DBF" w:rsidP="00484FBF">
      <w:pPr>
        <w:numPr>
          <w:ilvl w:val="0"/>
          <w:numId w:val="11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Price</w:t>
      </w:r>
      <w:r w:rsidR="00D73A99" w:rsidRPr="00484FBF">
        <w:rPr>
          <w:rFonts w:ascii="Times New Roman" w:hAnsi="Times New Roman"/>
        </w:rPr>
        <w:t>.</w:t>
      </w:r>
    </w:p>
    <w:p w14:paraId="28EEEB50" w14:textId="77777777" w:rsidR="00D73A99" w:rsidRPr="00484FBF" w:rsidRDefault="00FF7DBF" w:rsidP="00484FBF">
      <w:pPr>
        <w:numPr>
          <w:ilvl w:val="0"/>
          <w:numId w:val="11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Shipping address</w:t>
      </w:r>
      <w:r w:rsidR="00D73A99" w:rsidRPr="00484FBF">
        <w:rPr>
          <w:rFonts w:ascii="Times New Roman" w:hAnsi="Times New Roman"/>
        </w:rPr>
        <w:t>.</w:t>
      </w:r>
    </w:p>
    <w:p w14:paraId="70C635C0" w14:textId="77777777" w:rsidR="00D73A99" w:rsidRPr="00484FBF" w:rsidRDefault="00FF7DBF" w:rsidP="00484FBF">
      <w:pPr>
        <w:numPr>
          <w:ilvl w:val="0"/>
          <w:numId w:val="11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Payment method</w:t>
      </w:r>
      <w:r w:rsidR="00D73A99" w:rsidRPr="00484FBF">
        <w:rPr>
          <w:rFonts w:ascii="Times New Roman" w:hAnsi="Times New Roman"/>
        </w:rPr>
        <w:t>.</w:t>
      </w:r>
    </w:p>
    <w:p w14:paraId="7F08F0D8" w14:textId="77777777" w:rsidR="00D73A99" w:rsidRPr="00484FBF" w:rsidRDefault="00FF7DBF" w:rsidP="00484FBF">
      <w:pPr>
        <w:numPr>
          <w:ilvl w:val="0"/>
          <w:numId w:val="11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Order status</w:t>
      </w:r>
      <w:r w:rsidR="00D73A99" w:rsidRPr="00484FBF">
        <w:rPr>
          <w:rFonts w:ascii="Times New Roman" w:hAnsi="Times New Roman"/>
        </w:rPr>
        <w:t>.</w:t>
      </w:r>
    </w:p>
    <w:p w14:paraId="150C9677" w14:textId="77777777" w:rsidR="00FF7DBF" w:rsidRPr="00484FBF" w:rsidRDefault="00FF7DBF" w:rsidP="00484FBF">
      <w:pPr>
        <w:numPr>
          <w:ilvl w:val="0"/>
          <w:numId w:val="11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Shipping method</w:t>
      </w:r>
    </w:p>
    <w:p w14:paraId="1EF520C9" w14:textId="77777777" w:rsidR="004A4FD0" w:rsidRPr="00484FBF" w:rsidRDefault="00907803" w:rsidP="00484FBF">
      <w:pPr>
        <w:numPr>
          <w:ilvl w:val="0"/>
          <w:numId w:val="9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  <w:color w:val="1F1F1F"/>
          <w:lang w:eastAsia="vi-VN"/>
        </w:rPr>
        <w:t>Enable users to search for orders based on various criteria such as order ID, product name, and date range</w:t>
      </w:r>
      <w:r w:rsidRPr="00484FBF">
        <w:rPr>
          <w:rFonts w:ascii="Times New Roman" w:hAnsi="Times New Roman"/>
        </w:rPr>
        <w:t>.</w:t>
      </w:r>
    </w:p>
    <w:p w14:paraId="3CF7726C" w14:textId="77777777" w:rsidR="004A4FD0" w:rsidRPr="00484FBF" w:rsidRDefault="00EC7277" w:rsidP="00484FBF">
      <w:pPr>
        <w:numPr>
          <w:ilvl w:val="0"/>
          <w:numId w:val="9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Order information is displayed quickly.</w:t>
      </w:r>
      <w:r w:rsidR="004A4FD0" w:rsidRPr="00484FBF">
        <w:rPr>
          <w:rFonts w:ascii="Times New Roman" w:hAnsi="Times New Roman"/>
        </w:rPr>
        <w:t>.</w:t>
      </w:r>
    </w:p>
    <w:p w14:paraId="7BED63EF" w14:textId="77777777" w:rsidR="004A4FD0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Pre-condition</w:t>
      </w:r>
      <w:r w:rsidR="00A8607E" w:rsidRPr="00484FBF">
        <w:rPr>
          <w:rFonts w:ascii="Times New Roman" w:hAnsi="Times New Roman"/>
        </w:rPr>
        <w:t xml:space="preserve">: </w:t>
      </w:r>
      <w:r w:rsidR="00EC7277" w:rsidRPr="00484FBF">
        <w:rPr>
          <w:rFonts w:ascii="Times New Roman" w:hAnsi="Times New Roman"/>
        </w:rPr>
        <w:t>Must select correct item on order status bar</w:t>
      </w:r>
      <w:r w:rsidR="00A8607E" w:rsidRPr="00484FBF">
        <w:rPr>
          <w:rFonts w:ascii="Times New Roman" w:hAnsi="Times New Roman"/>
        </w:rPr>
        <w:t xml:space="preserve">. </w:t>
      </w:r>
    </w:p>
    <w:p w14:paraId="5D1FCBB2" w14:textId="77777777" w:rsidR="002341D7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Post-condition</w:t>
      </w:r>
      <w:r w:rsidR="00A8607E" w:rsidRPr="00484FBF">
        <w:rPr>
          <w:rFonts w:ascii="Times New Roman" w:hAnsi="Times New Roman"/>
        </w:rPr>
        <w:t xml:space="preserve">: </w:t>
      </w:r>
      <w:r w:rsidR="00EC7277" w:rsidRPr="00484FBF">
        <w:rPr>
          <w:rFonts w:ascii="Times New Roman" w:hAnsi="Times New Roman"/>
        </w:rPr>
        <w:t>Results will be displayed along with matching products.</w:t>
      </w:r>
      <w:r w:rsidR="00A8607E" w:rsidRPr="00484FBF">
        <w:rPr>
          <w:rFonts w:ascii="Times New Roman" w:hAnsi="Times New Roman"/>
        </w:rPr>
        <w:t>.</w:t>
      </w:r>
    </w:p>
    <w:p w14:paraId="27D65FE1" w14:textId="77777777" w:rsidR="00951692" w:rsidRPr="00484FBF" w:rsidRDefault="00907803" w:rsidP="008713F8">
      <w:pPr>
        <w:pStyle w:val="Heading3"/>
      </w:pPr>
      <w:bookmarkStart w:id="14" w:name="_Toc180106447"/>
      <w:r w:rsidRPr="00484FBF">
        <w:t>Order status tracking:</w:t>
      </w:r>
      <w:bookmarkEnd w:id="14"/>
    </w:p>
    <w:p w14:paraId="66290A03" w14:textId="77777777" w:rsidR="00907803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Description</w:t>
      </w:r>
      <w:r w:rsidR="00951692" w:rsidRPr="00484FBF">
        <w:rPr>
          <w:rFonts w:ascii="Times New Roman" w:hAnsi="Times New Roman"/>
        </w:rPr>
        <w:t xml:space="preserve">: </w:t>
      </w:r>
      <w:r w:rsidR="00907803" w:rsidRPr="00484FBF">
        <w:rPr>
          <w:rFonts w:ascii="Times New Roman" w:hAnsi="Times New Roman"/>
          <w:color w:val="1F1F1F"/>
          <w:lang w:eastAsia="vi-VN"/>
        </w:rPr>
        <w:t>Provide real-time or near real-time updates on order status</w:t>
      </w:r>
      <w:r w:rsidR="00951692" w:rsidRPr="00484FBF">
        <w:rPr>
          <w:rFonts w:ascii="Times New Roman" w:hAnsi="Times New Roman"/>
        </w:rPr>
        <w:t>.</w:t>
      </w:r>
    </w:p>
    <w:p w14:paraId="4F71F5AC" w14:textId="150DB914" w:rsidR="00EB16EF" w:rsidRPr="00484FBF" w:rsidRDefault="00086DE7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  <w:noProof/>
        </w:rPr>
        <w:lastRenderedPageBreak/>
        <w:drawing>
          <wp:inline distT="0" distB="0" distL="0" distR="0" wp14:anchorId="0C95C4B3" wp14:editId="5F2B23EA">
            <wp:extent cx="5734050" cy="31623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803" w:rsidRPr="00484FBF">
        <w:rPr>
          <w:rFonts w:ascii="Times New Roman" w:hAnsi="Times New Roman"/>
          <w:noProof/>
        </w:rPr>
        <w:t xml:space="preserve"> </w:t>
      </w:r>
      <w:r w:rsidRPr="00484FBF">
        <w:rPr>
          <w:rFonts w:ascii="Times New Roman" w:hAnsi="Times New Roman"/>
          <w:noProof/>
        </w:rPr>
        <w:drawing>
          <wp:inline distT="0" distB="0" distL="0" distR="0" wp14:anchorId="68A7BED9" wp14:editId="1A45D2CE">
            <wp:extent cx="5734050" cy="2371725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A67E" w14:textId="77777777" w:rsidR="00EB16EF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Functionalities</w:t>
      </w:r>
      <w:r w:rsidR="00951692" w:rsidRPr="00484FBF">
        <w:rPr>
          <w:rFonts w:ascii="Times New Roman" w:hAnsi="Times New Roman"/>
        </w:rPr>
        <w:t xml:space="preserve">: </w:t>
      </w:r>
    </w:p>
    <w:p w14:paraId="020215E8" w14:textId="77777777" w:rsidR="00EB16EF" w:rsidRPr="00484FBF" w:rsidRDefault="00907803" w:rsidP="00484FBF">
      <w:pPr>
        <w:numPr>
          <w:ilvl w:val="0"/>
          <w:numId w:val="9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Display a complete history of order status changes</w:t>
      </w:r>
      <w:r w:rsidR="00951692" w:rsidRPr="00484FBF">
        <w:rPr>
          <w:rFonts w:ascii="Times New Roman" w:hAnsi="Times New Roman"/>
        </w:rPr>
        <w:t xml:space="preserve">. </w:t>
      </w:r>
    </w:p>
    <w:p w14:paraId="250F0880" w14:textId="77777777" w:rsidR="00EB16EF" w:rsidRPr="00484FBF" w:rsidRDefault="00907803" w:rsidP="00484FBF">
      <w:pPr>
        <w:numPr>
          <w:ilvl w:val="0"/>
          <w:numId w:val="9"/>
        </w:num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Send notifications (via email or in-app notifications) for significant status changes (</w:t>
      </w:r>
      <w:r w:rsidRPr="00484FBF">
        <w:rPr>
          <w:rFonts w:ascii="Times New Roman" w:hAnsi="Times New Roman"/>
          <w:color w:val="1F1F1F"/>
          <w:sz w:val="24"/>
          <w:szCs w:val="24"/>
          <w:lang w:eastAsia="vi-VN"/>
        </w:rPr>
        <w:t>e.g., order shipped, in transit, delivered</w:t>
      </w:r>
      <w:r w:rsidRPr="00484FBF">
        <w:rPr>
          <w:rFonts w:ascii="Times New Roman" w:hAnsi="Times New Roman"/>
        </w:rPr>
        <w:t>).</w:t>
      </w:r>
    </w:p>
    <w:p w14:paraId="4CC5D837" w14:textId="77777777" w:rsidR="0042255E" w:rsidRPr="00484FBF" w:rsidRDefault="00907803" w:rsidP="008713F8">
      <w:pPr>
        <w:pStyle w:val="Heading3"/>
      </w:pPr>
      <w:bookmarkStart w:id="15" w:name="_Toc180106448"/>
      <w:r w:rsidRPr="00484FBF">
        <w:rPr>
          <w:bdr w:val="none" w:sz="0" w:space="0" w:color="auto" w:frame="1"/>
          <w:lang w:eastAsia="vi-VN"/>
        </w:rPr>
        <w:t>User Interactions</w:t>
      </w:r>
      <w:bookmarkEnd w:id="15"/>
    </w:p>
    <w:p w14:paraId="5D048BEC" w14:textId="77777777" w:rsidR="0042255E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Description</w:t>
      </w:r>
      <w:r w:rsidR="0042255E" w:rsidRPr="00484FBF">
        <w:rPr>
          <w:rFonts w:ascii="Times New Roman" w:hAnsi="Times New Roman"/>
        </w:rPr>
        <w:t xml:space="preserve">: </w:t>
      </w:r>
      <w:r w:rsidR="00907803" w:rsidRPr="00484FBF">
        <w:rPr>
          <w:rFonts w:ascii="Times New Roman" w:hAnsi="Times New Roman"/>
          <w:color w:val="1F1F1F"/>
          <w:lang w:eastAsia="vi-VN"/>
        </w:rPr>
        <w:t>Allows users to interact with orders according to specified conditions</w:t>
      </w:r>
      <w:r w:rsidR="0042255E" w:rsidRPr="00484FBF">
        <w:rPr>
          <w:rFonts w:ascii="Times New Roman" w:hAnsi="Times New Roman"/>
        </w:rPr>
        <w:t xml:space="preserve">. </w:t>
      </w:r>
    </w:p>
    <w:p w14:paraId="1278C3B0" w14:textId="77777777" w:rsidR="0042255E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Functionalities</w:t>
      </w:r>
      <w:r w:rsidR="0042255E" w:rsidRPr="00484FBF">
        <w:rPr>
          <w:rFonts w:ascii="Times New Roman" w:hAnsi="Times New Roman"/>
        </w:rPr>
        <w:t>:</w:t>
      </w:r>
    </w:p>
    <w:p w14:paraId="3DF80071" w14:textId="77777777" w:rsidR="00907803" w:rsidRPr="00484FBF" w:rsidRDefault="00907803" w:rsidP="00484FBF">
      <w:pPr>
        <w:numPr>
          <w:ilvl w:val="0"/>
          <w:numId w:val="14"/>
        </w:numPr>
        <w:spacing w:line="420" w:lineRule="atLeast"/>
        <w:rPr>
          <w:rFonts w:ascii="Times New Roman" w:hAnsi="Times New Roman"/>
          <w:color w:val="1F1F1F"/>
          <w:lang w:val="vi-VN" w:eastAsia="vi-VN"/>
        </w:rPr>
      </w:pPr>
      <w:r w:rsidRPr="00484FBF">
        <w:rPr>
          <w:rFonts w:ascii="Times New Roman" w:hAnsi="Times New Roman"/>
          <w:color w:val="1F1F1F"/>
          <w:lang w:eastAsia="vi-VN"/>
        </w:rPr>
        <w:t>Allow users to cancel orders under specified conditions.</w:t>
      </w:r>
    </w:p>
    <w:p w14:paraId="6E35D028" w14:textId="77777777" w:rsidR="00907803" w:rsidRPr="00484FBF" w:rsidRDefault="00907803" w:rsidP="00484FBF">
      <w:pPr>
        <w:numPr>
          <w:ilvl w:val="0"/>
          <w:numId w:val="14"/>
        </w:numPr>
        <w:spacing w:line="420" w:lineRule="atLeast"/>
        <w:rPr>
          <w:rFonts w:ascii="Times New Roman" w:hAnsi="Times New Roman"/>
          <w:color w:val="1F1F1F"/>
          <w:lang w:eastAsia="vi-VN"/>
        </w:rPr>
      </w:pPr>
      <w:r w:rsidRPr="00484FBF">
        <w:rPr>
          <w:rFonts w:ascii="Times New Roman" w:hAnsi="Times New Roman"/>
          <w:color w:val="1F1F1F"/>
          <w:lang w:eastAsia="vi-VN"/>
        </w:rPr>
        <w:t>Enable users to request refunds if necessary.</w:t>
      </w:r>
    </w:p>
    <w:p w14:paraId="217F77F5" w14:textId="77777777" w:rsidR="00907803" w:rsidRPr="00484FBF" w:rsidRDefault="00907803" w:rsidP="00484FBF">
      <w:pPr>
        <w:numPr>
          <w:ilvl w:val="0"/>
          <w:numId w:val="12"/>
        </w:numPr>
        <w:spacing w:line="420" w:lineRule="atLeast"/>
        <w:rPr>
          <w:rFonts w:ascii="Times New Roman" w:hAnsi="Times New Roman"/>
          <w:color w:val="1F1F1F"/>
          <w:lang w:eastAsia="vi-VN"/>
        </w:rPr>
      </w:pPr>
      <w:r w:rsidRPr="00484FBF">
        <w:rPr>
          <w:rFonts w:ascii="Times New Roman" w:hAnsi="Times New Roman"/>
          <w:color w:val="1F1F1F"/>
          <w:lang w:eastAsia="vi-VN"/>
        </w:rPr>
        <w:t>Provide a direct communication channel between users and sellers or customer support from the order tracking page.</w:t>
      </w:r>
    </w:p>
    <w:p w14:paraId="3229BB5C" w14:textId="5F3CC4BC" w:rsidR="00907803" w:rsidRPr="00484FBF" w:rsidRDefault="00086DE7" w:rsidP="00907803">
      <w:pPr>
        <w:spacing w:line="420" w:lineRule="atLeast"/>
        <w:rPr>
          <w:rFonts w:ascii="Times New Roman" w:hAnsi="Times New Roman"/>
          <w:color w:val="1F1F1F"/>
          <w:sz w:val="24"/>
          <w:szCs w:val="24"/>
          <w:lang w:eastAsia="vi-VN"/>
        </w:rPr>
      </w:pPr>
      <w:r w:rsidRPr="00484FBF">
        <w:rPr>
          <w:rFonts w:ascii="Times New Roman" w:hAnsi="Times New Roman"/>
          <w:noProof/>
        </w:rPr>
        <w:lastRenderedPageBreak/>
        <w:drawing>
          <wp:inline distT="0" distB="0" distL="0" distR="0" wp14:anchorId="0651710A" wp14:editId="2BC27CDC">
            <wp:extent cx="5734050" cy="15049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8B99" w14:textId="77777777" w:rsidR="00907803" w:rsidRPr="00484FBF" w:rsidRDefault="00907803" w:rsidP="00505140">
      <w:pPr>
        <w:spacing w:line="276" w:lineRule="auto"/>
        <w:rPr>
          <w:rFonts w:ascii="Times New Roman" w:hAnsi="Times New Roman"/>
        </w:rPr>
      </w:pPr>
    </w:p>
    <w:p w14:paraId="1DC91186" w14:textId="77777777" w:rsidR="007A1BB6" w:rsidRPr="00484FBF" w:rsidRDefault="00907803" w:rsidP="008713F8">
      <w:pPr>
        <w:pStyle w:val="Heading3"/>
      </w:pPr>
      <w:bookmarkStart w:id="16" w:name="_Toc180106449"/>
      <w:r w:rsidRPr="00484FBF">
        <w:t>Shipping information:</w:t>
      </w:r>
      <w:bookmarkEnd w:id="16"/>
    </w:p>
    <w:p w14:paraId="45B20A36" w14:textId="77777777" w:rsidR="008F3F8F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Description</w:t>
      </w:r>
      <w:r w:rsidR="008F3F8F" w:rsidRPr="00484FBF">
        <w:rPr>
          <w:rFonts w:ascii="Times New Roman" w:hAnsi="Times New Roman"/>
        </w:rPr>
        <w:t xml:space="preserve">: </w:t>
      </w:r>
      <w:r w:rsidR="00907803" w:rsidRPr="00484FBF">
        <w:rPr>
          <w:rFonts w:ascii="Times New Roman" w:hAnsi="Times New Roman"/>
          <w:color w:val="1F1F1F"/>
          <w:lang w:eastAsia="vi-VN"/>
        </w:rPr>
        <w:t>Display detailed shipping information</w:t>
      </w:r>
      <w:r w:rsidR="008F3F8F" w:rsidRPr="00484FBF">
        <w:rPr>
          <w:rFonts w:ascii="Times New Roman" w:hAnsi="Times New Roman"/>
        </w:rPr>
        <w:t xml:space="preserve">. </w:t>
      </w:r>
    </w:p>
    <w:p w14:paraId="5A3E8CDC" w14:textId="54336325" w:rsidR="00951692" w:rsidRPr="00484FBF" w:rsidRDefault="00086DE7" w:rsidP="00907803">
      <w:pPr>
        <w:spacing w:line="276" w:lineRule="auto"/>
        <w:jc w:val="center"/>
        <w:rPr>
          <w:rFonts w:ascii="Times New Roman" w:hAnsi="Times New Roman"/>
        </w:rPr>
      </w:pPr>
      <w:r w:rsidRPr="00484FBF">
        <w:rPr>
          <w:rFonts w:ascii="Times New Roman" w:hAnsi="Times New Roman"/>
          <w:noProof/>
        </w:rPr>
        <w:drawing>
          <wp:inline distT="0" distB="0" distL="0" distR="0" wp14:anchorId="7D6A36D0" wp14:editId="7FC56EAA">
            <wp:extent cx="3971925" cy="13144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CC8F" w14:textId="77777777" w:rsidR="008F3F8F" w:rsidRPr="00484FBF" w:rsidRDefault="00410A8B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Functionalities</w:t>
      </w:r>
      <w:r w:rsidR="008F3F8F" w:rsidRPr="00484FBF">
        <w:rPr>
          <w:rFonts w:ascii="Times New Roman" w:hAnsi="Times New Roman"/>
        </w:rPr>
        <w:t xml:space="preserve">: </w:t>
      </w:r>
    </w:p>
    <w:p w14:paraId="48EA4E5C" w14:textId="77777777" w:rsidR="00472614" w:rsidRPr="00484FBF" w:rsidRDefault="00472614" w:rsidP="00484FBF">
      <w:pPr>
        <w:numPr>
          <w:ilvl w:val="0"/>
          <w:numId w:val="13"/>
        </w:numPr>
        <w:spacing w:line="420" w:lineRule="atLeast"/>
        <w:rPr>
          <w:rFonts w:ascii="Times New Roman" w:hAnsi="Times New Roman"/>
          <w:color w:val="1F1F1F"/>
          <w:lang w:val="vi-VN" w:eastAsia="vi-VN"/>
        </w:rPr>
      </w:pPr>
      <w:r w:rsidRPr="00484FBF">
        <w:rPr>
          <w:rFonts w:ascii="Times New Roman" w:hAnsi="Times New Roman"/>
          <w:color w:val="1F1F1F"/>
          <w:lang w:eastAsia="vi-VN"/>
        </w:rPr>
        <w:t>Display detailed shipping information, including the shipping carrier and tracking number.</w:t>
      </w:r>
    </w:p>
    <w:p w14:paraId="5FCCF30A" w14:textId="77777777" w:rsidR="00472614" w:rsidRPr="00484FBF" w:rsidRDefault="00472614" w:rsidP="00484FBF">
      <w:pPr>
        <w:numPr>
          <w:ilvl w:val="0"/>
          <w:numId w:val="13"/>
        </w:numPr>
        <w:spacing w:line="420" w:lineRule="atLeast"/>
        <w:rPr>
          <w:rFonts w:ascii="Times New Roman" w:hAnsi="Times New Roman"/>
          <w:color w:val="1F1F1F"/>
          <w:lang w:eastAsia="vi-VN"/>
        </w:rPr>
      </w:pPr>
      <w:r w:rsidRPr="00484FBF">
        <w:rPr>
          <w:rFonts w:ascii="Times New Roman" w:hAnsi="Times New Roman"/>
          <w:color w:val="1F1F1F"/>
          <w:lang w:eastAsia="vi-VN"/>
        </w:rPr>
        <w:t>Provide a link to the shipping carrier's website for more in-depth tracking.</w:t>
      </w:r>
    </w:p>
    <w:p w14:paraId="5494BBBF" w14:textId="77777777" w:rsidR="002800D4" w:rsidRPr="00484FBF" w:rsidRDefault="002800D4" w:rsidP="00505140">
      <w:pPr>
        <w:pStyle w:val="Heading1"/>
        <w:spacing w:line="276" w:lineRule="auto"/>
        <w:rPr>
          <w:rFonts w:ascii="Times New Roman" w:hAnsi="Times New Roman"/>
        </w:rPr>
      </w:pPr>
      <w:bookmarkStart w:id="17" w:name="_Toc180106450"/>
      <w:r w:rsidRPr="00484FBF">
        <w:rPr>
          <w:rFonts w:ascii="Times New Roman" w:hAnsi="Times New Roman"/>
        </w:rPr>
        <w:t>Non-functional requirements</w:t>
      </w:r>
      <w:bookmarkEnd w:id="0"/>
      <w:r w:rsidR="003F21C0" w:rsidRPr="00484FBF">
        <w:rPr>
          <w:rFonts w:ascii="Times New Roman" w:hAnsi="Times New Roman"/>
        </w:rPr>
        <w:t>:</w:t>
      </w:r>
      <w:bookmarkEnd w:id="17"/>
    </w:p>
    <w:p w14:paraId="68F3648D" w14:textId="77777777" w:rsidR="002800D4" w:rsidRPr="00484FBF" w:rsidRDefault="002800D4" w:rsidP="008713F8">
      <w:pPr>
        <w:pStyle w:val="Heading2"/>
      </w:pPr>
      <w:bookmarkStart w:id="18" w:name="_Toc160856141"/>
      <w:bookmarkStart w:id="19" w:name="_Toc190572901"/>
      <w:bookmarkStart w:id="20" w:name="_Toc180106451"/>
      <w:r w:rsidRPr="00484FBF">
        <w:t>Performance</w:t>
      </w:r>
      <w:bookmarkEnd w:id="18"/>
      <w:bookmarkEnd w:id="19"/>
      <w:r w:rsidR="003F21C0">
        <w:t>:</w:t>
      </w:r>
      <w:bookmarkEnd w:id="20"/>
    </w:p>
    <w:p w14:paraId="5C657114" w14:textId="77777777" w:rsidR="007E4B8E" w:rsidRPr="00484FBF" w:rsidRDefault="007E4B8E" w:rsidP="00484FBF">
      <w:pPr>
        <w:numPr>
          <w:ilvl w:val="0"/>
          <w:numId w:val="13"/>
        </w:numPr>
        <w:spacing w:line="420" w:lineRule="atLeast"/>
        <w:rPr>
          <w:rFonts w:ascii="Times New Roman" w:hAnsi="Times New Roman"/>
          <w:color w:val="1F1F1F"/>
          <w:lang w:val="vi-VN" w:eastAsia="vi-VN"/>
        </w:rPr>
      </w:pPr>
      <w:r w:rsidRPr="00484FBF">
        <w:rPr>
          <w:rFonts w:ascii="Times New Roman" w:hAnsi="Times New Roman"/>
          <w:color w:val="1F1F1F"/>
          <w:lang w:eastAsia="vi-VN"/>
        </w:rPr>
        <w:t>Ensure fast loading times for the order tracking page to maintain a seamless user experience.</w:t>
      </w:r>
    </w:p>
    <w:p w14:paraId="3AAFEFC5" w14:textId="77777777" w:rsidR="007E4B8E" w:rsidRPr="00484FBF" w:rsidRDefault="007E4B8E" w:rsidP="00484FBF">
      <w:pPr>
        <w:numPr>
          <w:ilvl w:val="0"/>
          <w:numId w:val="13"/>
        </w:numPr>
        <w:spacing w:line="420" w:lineRule="atLeast"/>
        <w:rPr>
          <w:rFonts w:ascii="Times New Roman" w:hAnsi="Times New Roman"/>
          <w:color w:val="1F1F1F"/>
          <w:lang w:eastAsia="vi-VN"/>
        </w:rPr>
      </w:pPr>
      <w:r w:rsidRPr="00484FBF">
        <w:rPr>
          <w:rFonts w:ascii="Times New Roman" w:hAnsi="Times New Roman"/>
          <w:color w:val="1F1F1F"/>
          <w:lang w:eastAsia="vi-VN"/>
        </w:rPr>
        <w:t>Order status updates should be smooth and responsive.</w:t>
      </w:r>
    </w:p>
    <w:p w14:paraId="0A8E3ACD" w14:textId="77777777" w:rsidR="002800D4" w:rsidRPr="00484FBF" w:rsidRDefault="002800D4" w:rsidP="008713F8">
      <w:pPr>
        <w:pStyle w:val="Heading2"/>
      </w:pPr>
      <w:bookmarkStart w:id="21" w:name="_Toc160856142"/>
      <w:bookmarkStart w:id="22" w:name="_Toc190572902"/>
      <w:bookmarkStart w:id="23" w:name="_Toc180106452"/>
      <w:r w:rsidRPr="00484FBF">
        <w:t>Scalability</w:t>
      </w:r>
      <w:bookmarkEnd w:id="21"/>
      <w:bookmarkEnd w:id="22"/>
      <w:r w:rsidR="003F21C0">
        <w:t>:</w:t>
      </w:r>
      <w:bookmarkEnd w:id="23"/>
    </w:p>
    <w:p w14:paraId="0D7282F9" w14:textId="77777777" w:rsidR="007E4B8E" w:rsidRPr="00484FBF" w:rsidRDefault="007E4B8E" w:rsidP="00484FBF">
      <w:pPr>
        <w:numPr>
          <w:ilvl w:val="0"/>
          <w:numId w:val="13"/>
        </w:numPr>
        <w:spacing w:line="420" w:lineRule="atLeast"/>
        <w:rPr>
          <w:rFonts w:ascii="Times New Roman" w:hAnsi="Times New Roman"/>
          <w:color w:val="1F1F1F"/>
          <w:lang w:val="vi-VN" w:eastAsia="vi-VN"/>
        </w:rPr>
      </w:pPr>
      <w:bookmarkStart w:id="24" w:name="_Security"/>
      <w:bookmarkEnd w:id="24"/>
      <w:r w:rsidRPr="00484FBF">
        <w:rPr>
          <w:rFonts w:ascii="Times New Roman" w:hAnsi="Times New Roman"/>
          <w:color w:val="1F1F1F"/>
          <w:lang w:eastAsia="vi-VN"/>
        </w:rPr>
        <w:t>The system should be able to handle increasing numbers of users and orders without</w:t>
      </w:r>
      <w:r w:rsidR="003F21C0" w:rsidRPr="00484FBF">
        <w:rPr>
          <w:rFonts w:ascii="Times New Roman" w:hAnsi="Times New Roman"/>
          <w:color w:val="1F1F1F"/>
          <w:lang w:eastAsia="vi-VN"/>
        </w:rPr>
        <w:t xml:space="preserve"> </w:t>
      </w:r>
      <w:r w:rsidRPr="00484FBF">
        <w:rPr>
          <w:rFonts w:ascii="Times New Roman" w:hAnsi="Times New Roman"/>
          <w:color w:val="1F1F1F"/>
          <w:lang w:eastAsia="vi-VN"/>
        </w:rPr>
        <w:t>compromising performance.</w:t>
      </w:r>
    </w:p>
    <w:p w14:paraId="7D173C48" w14:textId="77777777" w:rsidR="002800D4" w:rsidRPr="00484FBF" w:rsidRDefault="002800D4" w:rsidP="008713F8">
      <w:pPr>
        <w:pStyle w:val="Heading2"/>
      </w:pPr>
      <w:bookmarkStart w:id="25" w:name="_Toc180106453"/>
      <w:r w:rsidRPr="00484FBF">
        <w:t>Security</w:t>
      </w:r>
      <w:r w:rsidR="003F21C0">
        <w:t>:</w:t>
      </w:r>
      <w:bookmarkEnd w:id="25"/>
    </w:p>
    <w:p w14:paraId="7F708E56" w14:textId="77777777" w:rsidR="007E4B8E" w:rsidRPr="00484FBF" w:rsidRDefault="007E4B8E" w:rsidP="00484FBF">
      <w:pPr>
        <w:numPr>
          <w:ilvl w:val="0"/>
          <w:numId w:val="13"/>
        </w:numPr>
        <w:spacing w:line="420" w:lineRule="atLeast"/>
        <w:rPr>
          <w:rFonts w:ascii="Times New Roman" w:hAnsi="Times New Roman"/>
          <w:color w:val="1F1F1F"/>
          <w:lang w:val="vi-VN" w:eastAsia="vi-VN"/>
        </w:rPr>
      </w:pPr>
      <w:bookmarkStart w:id="26" w:name="_Toc160856140"/>
      <w:bookmarkStart w:id="27" w:name="_Toc190572903"/>
      <w:bookmarkStart w:id="28" w:name="_Toc160856145"/>
      <w:r w:rsidRPr="00484FBF">
        <w:rPr>
          <w:rFonts w:ascii="Times New Roman" w:hAnsi="Times New Roman"/>
          <w:color w:val="1F1F1F"/>
          <w:lang w:eastAsia="vi-VN"/>
        </w:rPr>
        <w:t>Protect user data, including personal information and transaction details.</w:t>
      </w:r>
    </w:p>
    <w:p w14:paraId="1C1186EF" w14:textId="77777777" w:rsidR="007E4B8E" w:rsidRPr="00484FBF" w:rsidRDefault="007E4B8E" w:rsidP="00484FBF">
      <w:pPr>
        <w:numPr>
          <w:ilvl w:val="0"/>
          <w:numId w:val="13"/>
        </w:numPr>
        <w:spacing w:line="420" w:lineRule="atLeast"/>
        <w:rPr>
          <w:rFonts w:ascii="Times New Roman" w:hAnsi="Times New Roman"/>
          <w:color w:val="1F1F1F"/>
          <w:lang w:eastAsia="vi-VN"/>
        </w:rPr>
      </w:pPr>
      <w:r w:rsidRPr="00484FBF">
        <w:rPr>
          <w:rFonts w:ascii="Times New Roman" w:hAnsi="Times New Roman"/>
          <w:color w:val="1F1F1F"/>
          <w:lang w:eastAsia="vi-VN"/>
        </w:rPr>
        <w:t>Implement robust security measures to prevent unauthorized access.</w:t>
      </w:r>
    </w:p>
    <w:p w14:paraId="677244E1" w14:textId="77777777" w:rsidR="00B316A3" w:rsidRPr="00484FBF" w:rsidRDefault="00B316A3" w:rsidP="008713F8">
      <w:pPr>
        <w:pStyle w:val="Heading2"/>
      </w:pPr>
      <w:bookmarkStart w:id="29" w:name="_Toc180106454"/>
      <w:r w:rsidRPr="00484FBF">
        <w:t>Portability</w:t>
      </w:r>
      <w:r w:rsidR="003F21C0">
        <w:t>:</w:t>
      </w:r>
      <w:bookmarkEnd w:id="29"/>
    </w:p>
    <w:p w14:paraId="25C96593" w14:textId="77777777" w:rsidR="007E4B8E" w:rsidRPr="00484FBF" w:rsidRDefault="007E4B8E" w:rsidP="00484FBF">
      <w:pPr>
        <w:numPr>
          <w:ilvl w:val="0"/>
          <w:numId w:val="13"/>
        </w:numPr>
        <w:spacing w:line="420" w:lineRule="atLeast"/>
        <w:rPr>
          <w:rFonts w:ascii="Times New Roman" w:hAnsi="Times New Roman"/>
          <w:color w:val="1F1F1F"/>
          <w:lang w:val="vi-VN" w:eastAsia="vi-VN"/>
        </w:rPr>
      </w:pPr>
      <w:r w:rsidRPr="00484FBF">
        <w:rPr>
          <w:rFonts w:ascii="Times New Roman" w:hAnsi="Times New Roman"/>
          <w:color w:val="1F1F1F"/>
          <w:lang w:eastAsia="vi-VN"/>
        </w:rPr>
        <w:t>The order tracking system should be available 24/7.</w:t>
      </w:r>
    </w:p>
    <w:p w14:paraId="3A4A7937" w14:textId="77777777" w:rsidR="002800D4" w:rsidRPr="00484FBF" w:rsidRDefault="002800D4" w:rsidP="008713F8">
      <w:pPr>
        <w:pStyle w:val="Heading2"/>
      </w:pPr>
      <w:bookmarkStart w:id="30" w:name="_Toc180106455"/>
      <w:r w:rsidRPr="00484FBF">
        <w:lastRenderedPageBreak/>
        <w:t>Audit</w:t>
      </w:r>
      <w:bookmarkEnd w:id="26"/>
      <w:bookmarkEnd w:id="27"/>
      <w:r w:rsidR="003F21C0">
        <w:t>:</w:t>
      </w:r>
      <w:bookmarkEnd w:id="30"/>
    </w:p>
    <w:p w14:paraId="56191164" w14:textId="77777777" w:rsidR="002800D4" w:rsidRPr="00484FBF" w:rsidRDefault="00DC2536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Record user activity: The system needs to record user activity and collate information to analyze customer behavior and improve the experience</w:t>
      </w:r>
      <w:r w:rsidR="00530F4C" w:rsidRPr="00484FBF">
        <w:rPr>
          <w:rFonts w:ascii="Times New Roman" w:hAnsi="Times New Roman"/>
        </w:rPr>
        <w:t xml:space="preserve">. </w:t>
      </w:r>
    </w:p>
    <w:p w14:paraId="1ABCFE13" w14:textId="77777777" w:rsidR="002800D4" w:rsidRPr="00484FBF" w:rsidRDefault="002800D4" w:rsidP="008713F8">
      <w:pPr>
        <w:pStyle w:val="Heading2"/>
      </w:pPr>
      <w:bookmarkStart w:id="31" w:name="_Toc190572904"/>
      <w:bookmarkStart w:id="32" w:name="_Toc180106456"/>
      <w:r w:rsidRPr="00484FBF">
        <w:t>Error handling</w:t>
      </w:r>
      <w:bookmarkEnd w:id="28"/>
      <w:bookmarkEnd w:id="31"/>
      <w:r w:rsidR="003F21C0">
        <w:t>:</w:t>
      </w:r>
      <w:bookmarkEnd w:id="32"/>
    </w:p>
    <w:p w14:paraId="5F6BE316" w14:textId="77777777" w:rsidR="00DC2536" w:rsidRPr="00484FBF" w:rsidRDefault="00DC2536" w:rsidP="00DC2536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Invalid Keyword Handling: If the user enters an invalid keyword or has a syntax error, the system will display a specific error message and guide the user.</w:t>
      </w:r>
    </w:p>
    <w:p w14:paraId="48F3A812" w14:textId="77777777" w:rsidR="00DC2536" w:rsidRPr="00484FBF" w:rsidRDefault="00DC2536" w:rsidP="00DC2536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No Results Found: If there are no matching products, a clear message should be provided.</w:t>
      </w:r>
    </w:p>
    <w:p w14:paraId="468395A7" w14:textId="77777777" w:rsidR="00DC2536" w:rsidRPr="00484FBF" w:rsidRDefault="00DC2536" w:rsidP="00DC2536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System Error Handling: A user-friendly error message should be displayed when a system or network connection error occurs.</w:t>
      </w:r>
    </w:p>
    <w:p w14:paraId="4110FCB6" w14:textId="77777777" w:rsidR="002800D4" w:rsidRPr="00484FBF" w:rsidRDefault="002800D4" w:rsidP="008713F8">
      <w:pPr>
        <w:pStyle w:val="Heading2"/>
      </w:pPr>
      <w:bookmarkStart w:id="33" w:name="_Toc190572905"/>
      <w:bookmarkStart w:id="34" w:name="_Toc160856148"/>
      <w:bookmarkStart w:id="35" w:name="_Toc163296987"/>
      <w:bookmarkStart w:id="36" w:name="_Toc180106457"/>
      <w:r w:rsidRPr="00484FBF">
        <w:t>Infrastructure</w:t>
      </w:r>
      <w:bookmarkEnd w:id="33"/>
      <w:r w:rsidR="003F21C0">
        <w:t>:</w:t>
      </w:r>
      <w:bookmarkEnd w:id="36"/>
    </w:p>
    <w:p w14:paraId="43BBB22D" w14:textId="77777777" w:rsidR="003F21C0" w:rsidRPr="00484FBF" w:rsidRDefault="003F21C0" w:rsidP="003F21C0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Scalability: The search system needs to be designed to be scalable, handling high traffic volumes and millions of queries per day.</w:t>
      </w:r>
    </w:p>
    <w:p w14:paraId="12AF3CF2" w14:textId="77777777" w:rsidR="003F21C0" w:rsidRPr="00484FBF" w:rsidRDefault="003F21C0" w:rsidP="003F21C0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High performance: Ensure fast searches, with fast response times even during peak hours.</w:t>
      </w:r>
    </w:p>
    <w:p w14:paraId="67C1C629" w14:textId="77777777" w:rsidR="003F21C0" w:rsidRPr="00484FBF" w:rsidRDefault="003F21C0" w:rsidP="003F21C0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Caching: Use caching to store orders to speed up response times.</w:t>
      </w:r>
    </w:p>
    <w:p w14:paraId="0FDC0038" w14:textId="77777777" w:rsidR="002800D4" w:rsidRPr="00484FBF" w:rsidRDefault="002800D4" w:rsidP="008713F8">
      <w:pPr>
        <w:pStyle w:val="Heading2"/>
      </w:pPr>
      <w:bookmarkStart w:id="37" w:name="_Toc160856138"/>
      <w:bookmarkStart w:id="38" w:name="_Toc163296984"/>
      <w:bookmarkStart w:id="39" w:name="_Toc190572906"/>
      <w:bookmarkStart w:id="40" w:name="_Toc180106458"/>
      <w:bookmarkEnd w:id="34"/>
      <w:bookmarkEnd w:id="35"/>
      <w:r w:rsidRPr="00484FBF">
        <w:t>Look and feel</w:t>
      </w:r>
      <w:bookmarkEnd w:id="37"/>
      <w:bookmarkEnd w:id="38"/>
      <w:bookmarkEnd w:id="39"/>
      <w:r w:rsidR="003F21C0">
        <w:t>:</w:t>
      </w:r>
      <w:bookmarkEnd w:id="40"/>
    </w:p>
    <w:p w14:paraId="06011859" w14:textId="77777777" w:rsidR="003F21C0" w:rsidRPr="00484FBF" w:rsidRDefault="003F21C0" w:rsidP="003F21C0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User-friendly interface: The search interface should be intuitive, easy to use, and consistent with Shopee's overall aesthetic.</w:t>
      </w:r>
    </w:p>
    <w:p w14:paraId="730FC40E" w14:textId="77777777" w:rsidR="003F21C0" w:rsidRPr="00484FBF" w:rsidRDefault="003F21C0" w:rsidP="003F21C0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User feedback: When users interact, the feature of displaying recently purchased orders should be displayed immediately to improve the experience.</w:t>
      </w:r>
    </w:p>
    <w:p w14:paraId="3EE12FFE" w14:textId="77777777" w:rsidR="002800D4" w:rsidRPr="00484FBF" w:rsidRDefault="002800D4" w:rsidP="008713F8">
      <w:pPr>
        <w:pStyle w:val="Heading2"/>
      </w:pPr>
      <w:bookmarkStart w:id="41" w:name="_Toc190572907"/>
      <w:bookmarkStart w:id="42" w:name="_Toc180106459"/>
      <w:r w:rsidRPr="00484FBF">
        <w:t>Legal</w:t>
      </w:r>
      <w:bookmarkEnd w:id="41"/>
      <w:r w:rsidR="003F21C0">
        <w:t>:</w:t>
      </w:r>
      <w:bookmarkEnd w:id="42"/>
    </w:p>
    <w:p w14:paraId="5FFAF41F" w14:textId="77777777" w:rsidR="007E4B8E" w:rsidRPr="00484FBF" w:rsidRDefault="007E4B8E" w:rsidP="007E4B8E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Privacy Policy: Search features should include provisions for personal data protection in accordance with local and international laws.</w:t>
      </w:r>
    </w:p>
    <w:p w14:paraId="397422BA" w14:textId="77777777" w:rsidR="007E4B8E" w:rsidRPr="00484FBF" w:rsidRDefault="007E4B8E" w:rsidP="007E4B8E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Advertising regulations: If sponsored products are displayed in search results, they should be clearly stated to users so that they know that this is an advertisement.</w:t>
      </w:r>
    </w:p>
    <w:p w14:paraId="37650EC4" w14:textId="77777777" w:rsidR="002800D4" w:rsidRPr="00484FBF" w:rsidRDefault="002800D4" w:rsidP="008713F8">
      <w:pPr>
        <w:pStyle w:val="Heading2"/>
      </w:pPr>
      <w:bookmarkStart w:id="43" w:name="_Toc190572908"/>
      <w:bookmarkStart w:id="44" w:name="_Toc180106460"/>
      <w:r w:rsidRPr="00484FBF">
        <w:t>Training</w:t>
      </w:r>
      <w:bookmarkEnd w:id="43"/>
      <w:r w:rsidR="003F21C0">
        <w:t>:</w:t>
      </w:r>
      <w:bookmarkEnd w:id="44"/>
    </w:p>
    <w:p w14:paraId="3AF43CD6" w14:textId="77777777" w:rsidR="00F02E27" w:rsidRPr="00484FBF" w:rsidRDefault="00F02E27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None required at present.</w:t>
      </w:r>
    </w:p>
    <w:p w14:paraId="46CEAA18" w14:textId="77777777" w:rsidR="002800D4" w:rsidRPr="00484FBF" w:rsidRDefault="002800D4" w:rsidP="008713F8">
      <w:pPr>
        <w:pStyle w:val="Heading2"/>
      </w:pPr>
      <w:bookmarkStart w:id="45" w:name="_Toc190572909"/>
      <w:bookmarkStart w:id="46" w:name="_Toc180106461"/>
      <w:r w:rsidRPr="00484FBF">
        <w:t xml:space="preserve">User </w:t>
      </w:r>
      <w:bookmarkEnd w:id="45"/>
      <w:r w:rsidRPr="00484FBF">
        <w:t>Documentation &amp; Help Screen Requirements</w:t>
      </w:r>
      <w:r w:rsidR="003F21C0">
        <w:t>:</w:t>
      </w:r>
      <w:bookmarkEnd w:id="46"/>
    </w:p>
    <w:p w14:paraId="01603815" w14:textId="77777777" w:rsidR="003F21C0" w:rsidRPr="00484FBF" w:rsidRDefault="003F21C0" w:rsidP="003F21C0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Search Guide: Provides detailed instructions on how to use the order tracking feature, including using filters and shopping by product category. Frequently Asked Questions (FAQ): Assists users with frequently asked questions related to the order tracking feature.</w:t>
      </w:r>
    </w:p>
    <w:p w14:paraId="63543D8A" w14:textId="77777777" w:rsidR="002800D4" w:rsidRPr="00484FBF" w:rsidRDefault="002800D4" w:rsidP="008713F8">
      <w:pPr>
        <w:pStyle w:val="Heading2"/>
      </w:pPr>
      <w:bookmarkStart w:id="47" w:name="_Toc190572910"/>
      <w:bookmarkStart w:id="48" w:name="_Toc180106462"/>
      <w:r w:rsidRPr="00484FBF">
        <w:t>Support</w:t>
      </w:r>
      <w:bookmarkEnd w:id="47"/>
      <w:r w:rsidRPr="00484FBF">
        <w:t xml:space="preserve"> &amp; Supportability</w:t>
      </w:r>
      <w:r w:rsidR="003F21C0">
        <w:t>:</w:t>
      </w:r>
      <w:bookmarkEnd w:id="48"/>
    </w:p>
    <w:p w14:paraId="31C9D504" w14:textId="77777777" w:rsidR="007E4B8E" w:rsidRPr="00484FBF" w:rsidRDefault="007E4B8E" w:rsidP="007E4B8E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User Support: Provide live support or chatbot functionality to help users troubleshoot issues related to displaying purchased orders.</w:t>
      </w:r>
    </w:p>
    <w:p w14:paraId="26FDBF64" w14:textId="77777777" w:rsidR="007E4B8E" w:rsidRPr="00484FBF" w:rsidRDefault="007E4B8E" w:rsidP="007E4B8E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Early Error Detection: The system needs to be able to monitor and notify about unusual search errors so that the support team can intervene quickly.</w:t>
      </w:r>
    </w:p>
    <w:p w14:paraId="6FA416FF" w14:textId="77777777" w:rsidR="002800D4" w:rsidRPr="00484FBF" w:rsidRDefault="002800D4" w:rsidP="008713F8">
      <w:pPr>
        <w:pStyle w:val="Heading2"/>
      </w:pPr>
      <w:bookmarkStart w:id="49" w:name="_Toc180106463"/>
      <w:r w:rsidRPr="00484FBF">
        <w:t>Reliability</w:t>
      </w:r>
      <w:r w:rsidR="003F21C0">
        <w:t>:</w:t>
      </w:r>
      <w:bookmarkEnd w:id="49"/>
    </w:p>
    <w:p w14:paraId="05133345" w14:textId="77777777" w:rsidR="007E4B8E" w:rsidRPr="00484FBF" w:rsidRDefault="007E4B8E" w:rsidP="007E4B8E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High Availability: The command display system needs to operate reliably 24/7 with minimal downtime. Disaster Recovery: Have a backup and recovery plan in place to ensure operations even in the event of a major incident.</w:t>
      </w:r>
    </w:p>
    <w:p w14:paraId="4CA290A4" w14:textId="77777777" w:rsidR="002800D4" w:rsidRPr="00484FBF" w:rsidRDefault="002800D4" w:rsidP="008713F8">
      <w:pPr>
        <w:pStyle w:val="Heading2"/>
      </w:pPr>
      <w:bookmarkStart w:id="50" w:name="_Toc180106464"/>
      <w:r w:rsidRPr="00484FBF">
        <w:t>Design Constraints</w:t>
      </w:r>
      <w:r w:rsidR="003F21C0">
        <w:t>:</w:t>
      </w:r>
      <w:bookmarkEnd w:id="50"/>
    </w:p>
    <w:p w14:paraId="1393D4B9" w14:textId="77777777" w:rsidR="001E4817" w:rsidRPr="00484FBF" w:rsidRDefault="001E4817" w:rsidP="001E4817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Maximum priority for multiple devices: Search must be compatible with both mobile apps and websites, supporting multiple screen sizes.</w:t>
      </w:r>
    </w:p>
    <w:p w14:paraId="29547B53" w14:textId="77777777" w:rsidR="001E4817" w:rsidRPr="00484FBF" w:rsidRDefault="001E4817" w:rsidP="001E4817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Response speed: Product loading time should not exceed 2 seconds, especially with large number of products.</w:t>
      </w:r>
    </w:p>
    <w:p w14:paraId="290BE8E2" w14:textId="77777777" w:rsidR="002800D4" w:rsidRPr="00484FBF" w:rsidRDefault="002800D4" w:rsidP="008713F8">
      <w:pPr>
        <w:pStyle w:val="Heading2"/>
      </w:pPr>
      <w:bookmarkStart w:id="51" w:name="_Toc180106465"/>
      <w:r w:rsidRPr="00484FBF">
        <w:lastRenderedPageBreak/>
        <w:t>Purchased Components</w:t>
      </w:r>
      <w:r w:rsidR="003F21C0">
        <w:t>:</w:t>
      </w:r>
      <w:bookmarkEnd w:id="51"/>
    </w:p>
    <w:p w14:paraId="48F1F5C0" w14:textId="77777777" w:rsidR="00691FFF" w:rsidRPr="00484FBF" w:rsidRDefault="00691FFF" w:rsidP="00505140">
      <w:pPr>
        <w:spacing w:line="276" w:lineRule="auto"/>
        <w:rPr>
          <w:rFonts w:ascii="Times New Roman" w:hAnsi="Times New Roman"/>
        </w:rPr>
      </w:pPr>
      <w:r w:rsidRPr="00484FBF">
        <w:rPr>
          <w:rFonts w:ascii="Times New Roman" w:hAnsi="Times New Roman"/>
        </w:rPr>
        <w:t>None required at present.</w:t>
      </w:r>
    </w:p>
    <w:p w14:paraId="056DA3D1" w14:textId="77777777" w:rsidR="002800D4" w:rsidRPr="00484FBF" w:rsidRDefault="002800D4" w:rsidP="008713F8">
      <w:pPr>
        <w:pStyle w:val="Heading2"/>
      </w:pPr>
      <w:bookmarkStart w:id="52" w:name="_Toc180106466"/>
      <w:r w:rsidRPr="00484FBF">
        <w:t>Interfaces</w:t>
      </w:r>
      <w:r w:rsidR="003F21C0">
        <w:t>:</w:t>
      </w:r>
      <w:bookmarkEnd w:id="52"/>
    </w:p>
    <w:p w14:paraId="5A322CF7" w14:textId="77777777" w:rsidR="002800D4" w:rsidRPr="00484FBF" w:rsidRDefault="002800D4" w:rsidP="008713F8">
      <w:pPr>
        <w:pStyle w:val="Heading2"/>
      </w:pPr>
      <w:bookmarkStart w:id="53" w:name="_Toc180106467"/>
      <w:r w:rsidRPr="00484FBF">
        <w:t>Test</w:t>
      </w:r>
      <w:r w:rsidR="003F21C0">
        <w:t>:</w:t>
      </w:r>
      <w:bookmarkEnd w:id="53"/>
    </w:p>
    <w:p w14:paraId="51F3E7BB" w14:textId="77777777" w:rsidR="003F21C0" w:rsidRPr="00484FBF" w:rsidRDefault="003F21C0" w:rsidP="003F21C0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Unit testing to handle order queries, filtering, and sorting.</w:t>
      </w:r>
    </w:p>
    <w:p w14:paraId="150DCF45" w14:textId="77777777" w:rsidR="003F21C0" w:rsidRPr="00484FBF" w:rsidRDefault="003F21C0" w:rsidP="003F21C0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Integration testing to ensure the system interacts correctly with order information.</w:t>
      </w:r>
    </w:p>
    <w:p w14:paraId="4DD557D7" w14:textId="77777777" w:rsidR="003F21C0" w:rsidRPr="00484FBF" w:rsidRDefault="003F21C0" w:rsidP="003F21C0">
      <w:pPr>
        <w:rPr>
          <w:rFonts w:ascii="Times New Roman" w:hAnsi="Times New Roman"/>
        </w:rPr>
      </w:pPr>
      <w:r w:rsidRPr="00484FBF">
        <w:rPr>
          <w:rFonts w:ascii="Times New Roman" w:hAnsi="Times New Roman"/>
        </w:rPr>
        <w:t>Usability testing to assess user satisfaction with the interface and order tracking functionality.</w:t>
      </w:r>
    </w:p>
    <w:p w14:paraId="0C97C1C7" w14:textId="77777777" w:rsidR="002800D4" w:rsidRPr="00484FBF" w:rsidRDefault="002800D4" w:rsidP="008713F8">
      <w:pPr>
        <w:pStyle w:val="Heading2"/>
      </w:pPr>
      <w:bookmarkStart w:id="54" w:name="_Toc180106468"/>
      <w:r w:rsidRPr="00484FBF">
        <w:t>Data</w:t>
      </w:r>
      <w:bookmarkEnd w:id="1"/>
      <w:r w:rsidR="003F21C0">
        <w:t>:</w:t>
      </w:r>
      <w:bookmarkEnd w:id="54"/>
    </w:p>
    <w:sectPr w:rsidR="002800D4" w:rsidRPr="00484FBF" w:rsidSect="001B4699">
      <w:headerReference w:type="default" r:id="rId16"/>
      <w:footerReference w:type="even" r:id="rId17"/>
      <w:footerReference w:type="default" r:id="rId18"/>
      <w:headerReference w:type="first" r:id="rId19"/>
      <w:type w:val="continuous"/>
      <w:pgSz w:w="12240" w:h="15840" w:code="1"/>
      <w:pgMar w:top="101" w:right="1411" w:bottom="360" w:left="1411" w:header="720" w:footer="8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57BA8" w14:textId="77777777" w:rsidR="00D27098" w:rsidRDefault="00D27098">
      <w:r>
        <w:separator/>
      </w:r>
    </w:p>
  </w:endnote>
  <w:endnote w:type="continuationSeparator" w:id="0">
    <w:p w14:paraId="2875A5A1" w14:textId="77777777" w:rsidR="00D27098" w:rsidRDefault="00D2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EF32" w14:textId="77777777" w:rsidR="00CE5680" w:rsidRDefault="00BF56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568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003185" w14:textId="77777777" w:rsidR="00CE5680" w:rsidRDefault="00CE56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0A38" w14:textId="77777777" w:rsidR="00CE5680" w:rsidRDefault="00CE5680" w:rsidP="001B4699"/>
  <w:p w14:paraId="008BFC23" w14:textId="58C58CCD" w:rsidR="00CE5680" w:rsidRDefault="00086DE7" w:rsidP="001B4699">
    <w:r w:rsidRPr="00BF562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7DDD66" wp14:editId="7F1B6383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172200" cy="0"/>
              <wp:effectExtent l="19050" t="24765" r="19050" b="2286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36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55372" id="Line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" strokecolor="#003640" strokeweight="3pt"/>
          </w:pict>
        </mc:Fallback>
      </mc:AlternateContent>
    </w:r>
    <w:r w:rsidRPr="00BF562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A37269" wp14:editId="7E52CDDE">
              <wp:simplePos x="0" y="0"/>
              <wp:positionH relativeFrom="column">
                <wp:posOffset>0</wp:posOffset>
              </wp:positionH>
              <wp:positionV relativeFrom="paragraph">
                <wp:posOffset>76200</wp:posOffset>
              </wp:positionV>
              <wp:extent cx="6172200" cy="0"/>
              <wp:effectExtent l="19050" t="1905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58FF1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" strokecolor="#fc0" strokeweight="3pt"/>
          </w:pict>
        </mc:Fallback>
      </mc:AlternateContent>
    </w:r>
    <w:r w:rsidRPr="00BF562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69169C" wp14:editId="59DB7B1F">
              <wp:simplePos x="0" y="0"/>
              <wp:positionH relativeFrom="column">
                <wp:posOffset>0</wp:posOffset>
              </wp:positionH>
              <wp:positionV relativeFrom="paragraph">
                <wp:posOffset>123190</wp:posOffset>
              </wp:positionV>
              <wp:extent cx="6172200" cy="350520"/>
              <wp:effectExtent l="0" t="0" r="0" b="254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FABF8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A60A8" w14:textId="77777777" w:rsidR="00CE5680" w:rsidRPr="000F2914" w:rsidRDefault="00CE5680" w:rsidP="001B4699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100" w:afterAutospacing="1"/>
                            <w:ind w:right="5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ab/>
                          </w:r>
                          <w:r w:rsidRPr="000F2914">
                            <w:rPr>
                              <w:b/>
                            </w:rPr>
                            <w:t xml:space="preserve">Page </w:t>
                          </w:r>
                          <w:r w:rsidR="00BF5628" w:rsidRPr="000F2914">
                            <w:rPr>
                              <w:b/>
                            </w:rPr>
                            <w:fldChar w:fldCharType="begin"/>
                          </w:r>
                          <w:r w:rsidRPr="000F2914">
                            <w:rPr>
                              <w:b/>
                            </w:rPr>
                            <w:instrText xml:space="preserve"> PAGE </w:instrText>
                          </w:r>
                          <w:r w:rsidR="00BF5628" w:rsidRPr="000F2914">
                            <w:rPr>
                              <w:b/>
                            </w:rPr>
                            <w:fldChar w:fldCharType="separate"/>
                          </w:r>
                          <w:r w:rsidR="00D92A65">
                            <w:rPr>
                              <w:b/>
                              <w:noProof/>
                            </w:rPr>
                            <w:t>2</w:t>
                          </w:r>
                          <w:r w:rsidR="00BF5628" w:rsidRPr="000F2914">
                            <w:rPr>
                              <w:b/>
                            </w:rPr>
                            <w:fldChar w:fldCharType="end"/>
                          </w:r>
                          <w:r w:rsidRPr="000F2914">
                            <w:rPr>
                              <w:b/>
                            </w:rPr>
                            <w:t xml:space="preserve"> of </w:t>
                          </w:r>
                          <w:r w:rsidR="00BF5628" w:rsidRPr="000F2914">
                            <w:rPr>
                              <w:b/>
                            </w:rPr>
                            <w:fldChar w:fldCharType="begin"/>
                          </w:r>
                          <w:r w:rsidRPr="000F2914">
                            <w:rPr>
                              <w:b/>
                            </w:rPr>
                            <w:instrText xml:space="preserve"> NUMPAGES </w:instrText>
                          </w:r>
                          <w:r w:rsidR="00BF5628" w:rsidRPr="000F2914">
                            <w:rPr>
                              <w:b/>
                            </w:rPr>
                            <w:fldChar w:fldCharType="separate"/>
                          </w:r>
                          <w:r w:rsidR="00D92A65">
                            <w:rPr>
                              <w:b/>
                              <w:noProof/>
                            </w:rPr>
                            <w:t>2</w:t>
                          </w:r>
                          <w:r w:rsidR="00BF5628" w:rsidRPr="000F2914">
                            <w:rPr>
                              <w:b/>
                            </w:rPr>
                            <w:fldChar w:fldCharType="end"/>
                          </w:r>
                          <w:r w:rsidRPr="000F2914">
                            <w:rPr>
                              <w:b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916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9.7pt;width:486pt;height:2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" fillcolor="#fabf8f" stroked="f">
              <v:textbox>
                <w:txbxContent>
                  <w:p w14:paraId="795A60A8" w14:textId="77777777" w:rsidR="00CE5680" w:rsidRPr="000F2914" w:rsidRDefault="00CE5680" w:rsidP="001B4699">
                    <w:pPr>
                      <w:tabs>
                        <w:tab w:val="center" w:pos="4680"/>
                        <w:tab w:val="right" w:pos="9360"/>
                      </w:tabs>
                      <w:spacing w:after="100" w:afterAutospacing="1"/>
                      <w:ind w:right="5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ab/>
                    </w:r>
                    <w:r w:rsidRPr="000F2914">
                      <w:rPr>
                        <w:b/>
                      </w:rPr>
                      <w:t xml:space="preserve">Page </w:t>
                    </w:r>
                    <w:r w:rsidR="00BF5628" w:rsidRPr="000F2914">
                      <w:rPr>
                        <w:b/>
                      </w:rPr>
                      <w:fldChar w:fldCharType="begin"/>
                    </w:r>
                    <w:r w:rsidRPr="000F2914">
                      <w:rPr>
                        <w:b/>
                      </w:rPr>
                      <w:instrText xml:space="preserve"> PAGE </w:instrText>
                    </w:r>
                    <w:r w:rsidR="00BF5628" w:rsidRPr="000F2914">
                      <w:rPr>
                        <w:b/>
                      </w:rPr>
                      <w:fldChar w:fldCharType="separate"/>
                    </w:r>
                    <w:r w:rsidR="00D92A65">
                      <w:rPr>
                        <w:b/>
                        <w:noProof/>
                      </w:rPr>
                      <w:t>2</w:t>
                    </w:r>
                    <w:r w:rsidR="00BF5628" w:rsidRPr="000F2914">
                      <w:rPr>
                        <w:b/>
                      </w:rPr>
                      <w:fldChar w:fldCharType="end"/>
                    </w:r>
                    <w:r w:rsidRPr="000F2914">
                      <w:rPr>
                        <w:b/>
                      </w:rPr>
                      <w:t xml:space="preserve"> of </w:t>
                    </w:r>
                    <w:r w:rsidR="00BF5628" w:rsidRPr="000F2914">
                      <w:rPr>
                        <w:b/>
                      </w:rPr>
                      <w:fldChar w:fldCharType="begin"/>
                    </w:r>
                    <w:r w:rsidRPr="000F2914">
                      <w:rPr>
                        <w:b/>
                      </w:rPr>
                      <w:instrText xml:space="preserve"> NUMPAGES </w:instrText>
                    </w:r>
                    <w:r w:rsidR="00BF5628" w:rsidRPr="000F2914">
                      <w:rPr>
                        <w:b/>
                      </w:rPr>
                      <w:fldChar w:fldCharType="separate"/>
                    </w:r>
                    <w:r w:rsidR="00D92A65">
                      <w:rPr>
                        <w:b/>
                        <w:noProof/>
                      </w:rPr>
                      <w:t>2</w:t>
                    </w:r>
                    <w:r w:rsidR="00BF5628" w:rsidRPr="000F2914">
                      <w:rPr>
                        <w:b/>
                      </w:rPr>
                      <w:fldChar w:fldCharType="end"/>
                    </w:r>
                    <w:r w:rsidRPr="000F2914">
                      <w:rPr>
                        <w:b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  <w:p w14:paraId="15546C83" w14:textId="77777777" w:rsidR="00CE5680" w:rsidRPr="001B4699" w:rsidRDefault="00CE5680" w:rsidP="001B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EC4D" w14:textId="77777777" w:rsidR="00D27098" w:rsidRDefault="00D27098">
      <w:r>
        <w:separator/>
      </w:r>
    </w:p>
  </w:footnote>
  <w:footnote w:type="continuationSeparator" w:id="0">
    <w:p w14:paraId="288CAB07" w14:textId="77777777" w:rsidR="00D27098" w:rsidRDefault="00D2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1"/>
      <w:gridCol w:w="7057"/>
    </w:tblGrid>
    <w:tr w:rsidR="00CE5680" w14:paraId="20D06900" w14:textId="77777777">
      <w:trPr>
        <w:cantSplit/>
        <w:trHeight w:val="716"/>
        <w:jc w:val="center"/>
      </w:trPr>
      <w:tc>
        <w:tcPr>
          <w:tcW w:w="2364" w:type="dxa"/>
        </w:tcPr>
        <w:p w14:paraId="46015166" w14:textId="77777777" w:rsidR="00CE5680" w:rsidRDefault="00CE5680">
          <w:pPr>
            <w:pStyle w:val="BodyText1"/>
            <w:ind w:left="-84" w:right="-108"/>
            <w:jc w:val="left"/>
            <w:rPr>
              <w:lang w:val="en-GB"/>
            </w:rPr>
          </w:pPr>
          <w:bookmarkStart w:id="55" w:name="OLE_LINK9"/>
          <w:bookmarkEnd w:id="55"/>
        </w:p>
      </w:tc>
      <w:tc>
        <w:tcPr>
          <w:tcW w:w="7101" w:type="dxa"/>
        </w:tcPr>
        <w:p w14:paraId="3B9C8614" w14:textId="77777777" w:rsidR="00CE5680" w:rsidRDefault="00CE5680" w:rsidP="00816FFC">
          <w:pPr>
            <w:pStyle w:val="Title"/>
            <w:rPr>
              <w:sz w:val="32"/>
              <w:szCs w:val="32"/>
            </w:rPr>
          </w:pPr>
          <w:r>
            <w:t>Services Directory</w:t>
          </w:r>
        </w:p>
        <w:p w14:paraId="7ED086CD" w14:textId="77777777" w:rsidR="00CE5680" w:rsidRPr="00CB5DBA" w:rsidRDefault="00CE5680" w:rsidP="00816FF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System Requirements Specification</w:t>
          </w:r>
        </w:p>
      </w:tc>
    </w:tr>
  </w:tbl>
  <w:p w14:paraId="7658E8A8" w14:textId="77777777" w:rsidR="00CE5680" w:rsidRDefault="00CE5680" w:rsidP="00936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3BA6" w14:textId="473CF4C8" w:rsidR="00CE5680" w:rsidRDefault="00086DE7">
    <w:pPr>
      <w:pStyle w:val="Header"/>
    </w:pPr>
    <w:r w:rsidRPr="00BF562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95513D" wp14:editId="5BE04ED4">
              <wp:simplePos x="0" y="0"/>
              <wp:positionH relativeFrom="column">
                <wp:posOffset>-68580</wp:posOffset>
              </wp:positionH>
              <wp:positionV relativeFrom="paragraph">
                <wp:posOffset>-335280</wp:posOffset>
              </wp:positionV>
              <wp:extent cx="6114415" cy="856615"/>
              <wp:effectExtent l="0" t="0" r="2540" b="254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4415" cy="856615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C7AF6" w14:textId="77777777" w:rsidR="00CE5680" w:rsidRDefault="00CE5680" w:rsidP="00CB5DBA">
                          <w:pPr>
                            <w:pStyle w:val="Title"/>
                          </w:pPr>
                          <w:r>
                            <w:t>Service Directory</w:t>
                          </w:r>
                        </w:p>
                        <w:p w14:paraId="4266169E" w14:textId="77777777" w:rsidR="00CE5680" w:rsidRPr="00CB5DBA" w:rsidRDefault="00CE5680" w:rsidP="00CB5DBA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>System Requirements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551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5.4pt;margin-top:-26.4pt;width:481.45pt;height:6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" fillcolor="#003640" stroked="f">
              <v:textbox>
                <w:txbxContent>
                  <w:p w14:paraId="41DC7AF6" w14:textId="77777777" w:rsidR="00CE5680" w:rsidRDefault="00CE5680" w:rsidP="00CB5DBA">
                    <w:pPr>
                      <w:pStyle w:val="Title"/>
                    </w:pPr>
                    <w:r>
                      <w:t>Service Directory</w:t>
                    </w:r>
                  </w:p>
                  <w:p w14:paraId="4266169E" w14:textId="77777777" w:rsidR="00CE5680" w:rsidRPr="00CB5DBA" w:rsidRDefault="00CE5680" w:rsidP="00CB5DBA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rPr>
                        <w:sz w:val="28"/>
                        <w:szCs w:val="28"/>
                      </w:rPr>
                      <w:t>System Requirements Specification</w:t>
                    </w:r>
                  </w:p>
                </w:txbxContent>
              </v:textbox>
            </v:shape>
          </w:pict>
        </mc:Fallback>
      </mc:AlternateContent>
    </w:r>
  </w:p>
  <w:p w14:paraId="092C46E5" w14:textId="77777777" w:rsidR="00CE5680" w:rsidRDefault="00CE5680">
    <w:pPr>
      <w:pStyle w:val="Header"/>
    </w:pPr>
  </w:p>
  <w:p w14:paraId="02A86EC6" w14:textId="77777777" w:rsidR="00CE5680" w:rsidRDefault="00CE5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61EC84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 w15:restartNumberingAfterBreak="0">
    <w:nsid w:val="0D907F4F"/>
    <w:multiLevelType w:val="hybridMultilevel"/>
    <w:tmpl w:val="55E492EA"/>
    <w:lvl w:ilvl="0" w:tplc="CBECA7D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84A3B"/>
    <w:multiLevelType w:val="hybridMultilevel"/>
    <w:tmpl w:val="93D60410"/>
    <w:lvl w:ilvl="0" w:tplc="224072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2A9A"/>
    <w:multiLevelType w:val="hybridMultilevel"/>
    <w:tmpl w:val="54FA8B46"/>
    <w:lvl w:ilvl="0" w:tplc="6DCEDF4E">
      <w:start w:val="1"/>
      <w:numFmt w:val="bullet"/>
      <w:pStyle w:val="BodyTextBullet"/>
      <w:lvlText w:val=""/>
      <w:lvlJc w:val="left"/>
      <w:pPr>
        <w:tabs>
          <w:tab w:val="num" w:pos="1324"/>
        </w:tabs>
        <w:ind w:left="132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E3418"/>
    <w:multiLevelType w:val="multilevel"/>
    <w:tmpl w:val="6652B9F0"/>
    <w:lvl w:ilvl="0">
      <w:start w:val="1"/>
      <w:numFmt w:val="decimal"/>
      <w:pStyle w:val="title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pStyle w:val="title2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pStyle w:val="BodyText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1E932081"/>
    <w:multiLevelType w:val="hybridMultilevel"/>
    <w:tmpl w:val="424817C4"/>
    <w:lvl w:ilvl="0" w:tplc="4BCAF8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203D4A"/>
    <w:multiLevelType w:val="singleLevel"/>
    <w:tmpl w:val="659A1CEC"/>
    <w:lvl w:ilvl="0">
      <w:start w:val="1"/>
      <w:numFmt w:val="bullet"/>
      <w:pStyle w:val="Body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8" w15:restartNumberingAfterBreak="0">
    <w:nsid w:val="47D50A2E"/>
    <w:multiLevelType w:val="hybridMultilevel"/>
    <w:tmpl w:val="49FC9828"/>
    <w:lvl w:ilvl="0" w:tplc="4BCAF8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B46C3"/>
    <w:multiLevelType w:val="hybridMultilevel"/>
    <w:tmpl w:val="CBB6BB2C"/>
    <w:lvl w:ilvl="0" w:tplc="4BCAF8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007AE"/>
    <w:multiLevelType w:val="hybridMultilevel"/>
    <w:tmpl w:val="C49C2796"/>
    <w:lvl w:ilvl="0" w:tplc="4BCAF8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E0E83"/>
    <w:multiLevelType w:val="singleLevel"/>
    <w:tmpl w:val="2CBED820"/>
    <w:lvl w:ilvl="0">
      <w:start w:val="1"/>
      <w:numFmt w:val="bullet"/>
      <w:pStyle w:val="Listbullettic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FF0000"/>
      </w:rPr>
    </w:lvl>
  </w:abstractNum>
  <w:abstractNum w:abstractNumId="12" w15:restartNumberingAfterBreak="0">
    <w:nsid w:val="6E2C6152"/>
    <w:multiLevelType w:val="hybridMultilevel"/>
    <w:tmpl w:val="9274135C"/>
    <w:lvl w:ilvl="0" w:tplc="B6DED7D6">
      <w:start w:val="1"/>
      <w:numFmt w:val="decimal"/>
      <w:pStyle w:val="ListNumbered1"/>
      <w:lvlText w:val="%1."/>
      <w:lvlJc w:val="left"/>
      <w:pPr>
        <w:tabs>
          <w:tab w:val="num" w:pos="397"/>
        </w:tabs>
        <w:ind w:left="964" w:hanging="397"/>
      </w:pPr>
      <w:rPr>
        <w:rFonts w:cs="Times New Roman" w:hint="default"/>
        <w:b w:val="0"/>
        <w:bCs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4787B4C"/>
    <w:multiLevelType w:val="multilevel"/>
    <w:tmpl w:val="71CE8550"/>
    <w:lvl w:ilvl="0">
      <w:start w:val="1"/>
      <w:numFmt w:val="decimal"/>
      <w:pStyle w:val="Title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0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  <w:num w:numId="13">
    <w:abstractNumId w:val="8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RAAPRV1" w:val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
    <w:docVar w:name="ERAAPRV2" w:val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
    <w:docVar w:name="ERAAPRV3" w:val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
    <w:docVar w:name="ERASIGCOUNT" w:val="3"/>
  </w:docVars>
  <w:rsids>
    <w:rsidRoot w:val="006B795F"/>
    <w:rsid w:val="00000F35"/>
    <w:rsid w:val="00002A6A"/>
    <w:rsid w:val="00003792"/>
    <w:rsid w:val="00004FD8"/>
    <w:rsid w:val="00006CB1"/>
    <w:rsid w:val="00007AB0"/>
    <w:rsid w:val="00011640"/>
    <w:rsid w:val="000252D2"/>
    <w:rsid w:val="00027198"/>
    <w:rsid w:val="00030D05"/>
    <w:rsid w:val="00032A5A"/>
    <w:rsid w:val="00033C4C"/>
    <w:rsid w:val="000340D5"/>
    <w:rsid w:val="00037966"/>
    <w:rsid w:val="000427E1"/>
    <w:rsid w:val="000429B3"/>
    <w:rsid w:val="00043813"/>
    <w:rsid w:val="00045625"/>
    <w:rsid w:val="000461F5"/>
    <w:rsid w:val="00046D4C"/>
    <w:rsid w:val="00047148"/>
    <w:rsid w:val="00053398"/>
    <w:rsid w:val="00053909"/>
    <w:rsid w:val="000546F1"/>
    <w:rsid w:val="00055373"/>
    <w:rsid w:val="00056D6B"/>
    <w:rsid w:val="00057503"/>
    <w:rsid w:val="0006087F"/>
    <w:rsid w:val="00061C5A"/>
    <w:rsid w:val="00063AF5"/>
    <w:rsid w:val="00063E8B"/>
    <w:rsid w:val="0006561E"/>
    <w:rsid w:val="000661EA"/>
    <w:rsid w:val="00067DBA"/>
    <w:rsid w:val="00071866"/>
    <w:rsid w:val="00072230"/>
    <w:rsid w:val="0007225C"/>
    <w:rsid w:val="0007282D"/>
    <w:rsid w:val="000732CD"/>
    <w:rsid w:val="0007428A"/>
    <w:rsid w:val="000746ED"/>
    <w:rsid w:val="000759A5"/>
    <w:rsid w:val="00076302"/>
    <w:rsid w:val="00077140"/>
    <w:rsid w:val="00077A28"/>
    <w:rsid w:val="00081E84"/>
    <w:rsid w:val="00082256"/>
    <w:rsid w:val="000854E0"/>
    <w:rsid w:val="00086DE7"/>
    <w:rsid w:val="00091065"/>
    <w:rsid w:val="00091E6F"/>
    <w:rsid w:val="0009330C"/>
    <w:rsid w:val="00093B2B"/>
    <w:rsid w:val="00095E10"/>
    <w:rsid w:val="000974BB"/>
    <w:rsid w:val="00097FD0"/>
    <w:rsid w:val="000A3644"/>
    <w:rsid w:val="000A505C"/>
    <w:rsid w:val="000A6852"/>
    <w:rsid w:val="000B06E3"/>
    <w:rsid w:val="000B114E"/>
    <w:rsid w:val="000B1E17"/>
    <w:rsid w:val="000B2284"/>
    <w:rsid w:val="000B2A60"/>
    <w:rsid w:val="000B406B"/>
    <w:rsid w:val="000C25E3"/>
    <w:rsid w:val="000C2B7D"/>
    <w:rsid w:val="000C3574"/>
    <w:rsid w:val="000C6889"/>
    <w:rsid w:val="000C738B"/>
    <w:rsid w:val="000D127A"/>
    <w:rsid w:val="000D1ED2"/>
    <w:rsid w:val="000D52A6"/>
    <w:rsid w:val="000D5ACA"/>
    <w:rsid w:val="000D629A"/>
    <w:rsid w:val="000D6C3A"/>
    <w:rsid w:val="000D7A6C"/>
    <w:rsid w:val="000E0CC3"/>
    <w:rsid w:val="000E1877"/>
    <w:rsid w:val="000E1F0D"/>
    <w:rsid w:val="000E2713"/>
    <w:rsid w:val="000E4039"/>
    <w:rsid w:val="000F002B"/>
    <w:rsid w:val="000F025C"/>
    <w:rsid w:val="000F1B42"/>
    <w:rsid w:val="000F28E3"/>
    <w:rsid w:val="000F2914"/>
    <w:rsid w:val="000F31D4"/>
    <w:rsid w:val="000F4908"/>
    <w:rsid w:val="000F6ACD"/>
    <w:rsid w:val="000F7E69"/>
    <w:rsid w:val="00102872"/>
    <w:rsid w:val="0010305E"/>
    <w:rsid w:val="0010429A"/>
    <w:rsid w:val="00105653"/>
    <w:rsid w:val="00107407"/>
    <w:rsid w:val="00107C7F"/>
    <w:rsid w:val="001100DF"/>
    <w:rsid w:val="00114199"/>
    <w:rsid w:val="00115130"/>
    <w:rsid w:val="001160D5"/>
    <w:rsid w:val="0012082C"/>
    <w:rsid w:val="00121840"/>
    <w:rsid w:val="0012313C"/>
    <w:rsid w:val="0012359F"/>
    <w:rsid w:val="00126483"/>
    <w:rsid w:val="00126620"/>
    <w:rsid w:val="00132985"/>
    <w:rsid w:val="00132CB1"/>
    <w:rsid w:val="00137180"/>
    <w:rsid w:val="00141088"/>
    <w:rsid w:val="00142594"/>
    <w:rsid w:val="0014524E"/>
    <w:rsid w:val="001475C9"/>
    <w:rsid w:val="00150AAE"/>
    <w:rsid w:val="0015222C"/>
    <w:rsid w:val="00153366"/>
    <w:rsid w:val="0015478B"/>
    <w:rsid w:val="00154F27"/>
    <w:rsid w:val="00156477"/>
    <w:rsid w:val="00157F1B"/>
    <w:rsid w:val="0016323E"/>
    <w:rsid w:val="00164C1B"/>
    <w:rsid w:val="00164E93"/>
    <w:rsid w:val="00167F2E"/>
    <w:rsid w:val="00171F84"/>
    <w:rsid w:val="00174891"/>
    <w:rsid w:val="00174FD8"/>
    <w:rsid w:val="00176546"/>
    <w:rsid w:val="00176E06"/>
    <w:rsid w:val="001815F8"/>
    <w:rsid w:val="00182BF6"/>
    <w:rsid w:val="00182E16"/>
    <w:rsid w:val="001835B5"/>
    <w:rsid w:val="001852D6"/>
    <w:rsid w:val="00187498"/>
    <w:rsid w:val="00193448"/>
    <w:rsid w:val="00195BCC"/>
    <w:rsid w:val="00196480"/>
    <w:rsid w:val="00196D7D"/>
    <w:rsid w:val="001A1761"/>
    <w:rsid w:val="001A1791"/>
    <w:rsid w:val="001A1EE8"/>
    <w:rsid w:val="001A30C6"/>
    <w:rsid w:val="001A6044"/>
    <w:rsid w:val="001B084A"/>
    <w:rsid w:val="001B1DB1"/>
    <w:rsid w:val="001B2777"/>
    <w:rsid w:val="001B299D"/>
    <w:rsid w:val="001B4445"/>
    <w:rsid w:val="001B4699"/>
    <w:rsid w:val="001B50FC"/>
    <w:rsid w:val="001B69A0"/>
    <w:rsid w:val="001C2ECD"/>
    <w:rsid w:val="001C3ED8"/>
    <w:rsid w:val="001C55DD"/>
    <w:rsid w:val="001C57C3"/>
    <w:rsid w:val="001C6645"/>
    <w:rsid w:val="001C786F"/>
    <w:rsid w:val="001D0166"/>
    <w:rsid w:val="001D3612"/>
    <w:rsid w:val="001D4357"/>
    <w:rsid w:val="001D5711"/>
    <w:rsid w:val="001D5D9E"/>
    <w:rsid w:val="001D5DE5"/>
    <w:rsid w:val="001D6917"/>
    <w:rsid w:val="001D6BA2"/>
    <w:rsid w:val="001E057F"/>
    <w:rsid w:val="001E2ABA"/>
    <w:rsid w:val="001E2CDE"/>
    <w:rsid w:val="001E4817"/>
    <w:rsid w:val="001E4961"/>
    <w:rsid w:val="001E5709"/>
    <w:rsid w:val="001F10C9"/>
    <w:rsid w:val="001F1A0D"/>
    <w:rsid w:val="001F2094"/>
    <w:rsid w:val="001F2246"/>
    <w:rsid w:val="001F34DB"/>
    <w:rsid w:val="001F37DC"/>
    <w:rsid w:val="001F4F73"/>
    <w:rsid w:val="001F58A7"/>
    <w:rsid w:val="002021E2"/>
    <w:rsid w:val="00203482"/>
    <w:rsid w:val="002047F9"/>
    <w:rsid w:val="00204E96"/>
    <w:rsid w:val="002056FB"/>
    <w:rsid w:val="00205A73"/>
    <w:rsid w:val="002062B3"/>
    <w:rsid w:val="002074BC"/>
    <w:rsid w:val="00207902"/>
    <w:rsid w:val="0021051A"/>
    <w:rsid w:val="00212B2F"/>
    <w:rsid w:val="00215282"/>
    <w:rsid w:val="002154A0"/>
    <w:rsid w:val="00215A86"/>
    <w:rsid w:val="00220B2E"/>
    <w:rsid w:val="0022238D"/>
    <w:rsid w:val="00222BFA"/>
    <w:rsid w:val="0023034A"/>
    <w:rsid w:val="00231573"/>
    <w:rsid w:val="00231C40"/>
    <w:rsid w:val="002333D5"/>
    <w:rsid w:val="002341D7"/>
    <w:rsid w:val="002361D1"/>
    <w:rsid w:val="0023723B"/>
    <w:rsid w:val="002420B6"/>
    <w:rsid w:val="00245180"/>
    <w:rsid w:val="0024582C"/>
    <w:rsid w:val="00247940"/>
    <w:rsid w:val="002543CB"/>
    <w:rsid w:val="00255518"/>
    <w:rsid w:val="00255812"/>
    <w:rsid w:val="0026151C"/>
    <w:rsid w:val="00262CA9"/>
    <w:rsid w:val="00262CD0"/>
    <w:rsid w:val="002637B9"/>
    <w:rsid w:val="00264DF3"/>
    <w:rsid w:val="00266160"/>
    <w:rsid w:val="002775AE"/>
    <w:rsid w:val="002800D4"/>
    <w:rsid w:val="00283824"/>
    <w:rsid w:val="00286CAE"/>
    <w:rsid w:val="00290005"/>
    <w:rsid w:val="00296347"/>
    <w:rsid w:val="002A0F87"/>
    <w:rsid w:val="002A155D"/>
    <w:rsid w:val="002A330F"/>
    <w:rsid w:val="002A47DF"/>
    <w:rsid w:val="002A6C38"/>
    <w:rsid w:val="002B0D98"/>
    <w:rsid w:val="002B4551"/>
    <w:rsid w:val="002B618D"/>
    <w:rsid w:val="002B6235"/>
    <w:rsid w:val="002C0826"/>
    <w:rsid w:val="002C1B07"/>
    <w:rsid w:val="002C2A39"/>
    <w:rsid w:val="002C328C"/>
    <w:rsid w:val="002C3C29"/>
    <w:rsid w:val="002C3D5A"/>
    <w:rsid w:val="002C3F95"/>
    <w:rsid w:val="002C549C"/>
    <w:rsid w:val="002C622D"/>
    <w:rsid w:val="002C6F18"/>
    <w:rsid w:val="002C78FD"/>
    <w:rsid w:val="002C7B6D"/>
    <w:rsid w:val="002C7C14"/>
    <w:rsid w:val="002C7E16"/>
    <w:rsid w:val="002D1E7F"/>
    <w:rsid w:val="002D2A8B"/>
    <w:rsid w:val="002D3A3F"/>
    <w:rsid w:val="002D5EE2"/>
    <w:rsid w:val="002E3180"/>
    <w:rsid w:val="002E4AD7"/>
    <w:rsid w:val="002E5AD6"/>
    <w:rsid w:val="002F5C42"/>
    <w:rsid w:val="002F6E78"/>
    <w:rsid w:val="002F71AB"/>
    <w:rsid w:val="003001D4"/>
    <w:rsid w:val="00303FAB"/>
    <w:rsid w:val="0030420C"/>
    <w:rsid w:val="00304420"/>
    <w:rsid w:val="00304778"/>
    <w:rsid w:val="00305E5C"/>
    <w:rsid w:val="00306246"/>
    <w:rsid w:val="00306322"/>
    <w:rsid w:val="00312635"/>
    <w:rsid w:val="0031517D"/>
    <w:rsid w:val="00323284"/>
    <w:rsid w:val="00323C4A"/>
    <w:rsid w:val="003250CE"/>
    <w:rsid w:val="00325282"/>
    <w:rsid w:val="00326E6F"/>
    <w:rsid w:val="003276ED"/>
    <w:rsid w:val="00335B36"/>
    <w:rsid w:val="003410D5"/>
    <w:rsid w:val="00342A33"/>
    <w:rsid w:val="00342A6F"/>
    <w:rsid w:val="00344323"/>
    <w:rsid w:val="00346AB0"/>
    <w:rsid w:val="00347004"/>
    <w:rsid w:val="00350A1C"/>
    <w:rsid w:val="0035307A"/>
    <w:rsid w:val="00353B21"/>
    <w:rsid w:val="00357413"/>
    <w:rsid w:val="00362C15"/>
    <w:rsid w:val="003633EC"/>
    <w:rsid w:val="00363405"/>
    <w:rsid w:val="00363847"/>
    <w:rsid w:val="00364466"/>
    <w:rsid w:val="003646B5"/>
    <w:rsid w:val="0036598A"/>
    <w:rsid w:val="00367831"/>
    <w:rsid w:val="00371D1C"/>
    <w:rsid w:val="00373580"/>
    <w:rsid w:val="0037454C"/>
    <w:rsid w:val="00374C30"/>
    <w:rsid w:val="0037572D"/>
    <w:rsid w:val="0037614E"/>
    <w:rsid w:val="00377A04"/>
    <w:rsid w:val="0038249F"/>
    <w:rsid w:val="00382C44"/>
    <w:rsid w:val="00384197"/>
    <w:rsid w:val="003849D2"/>
    <w:rsid w:val="003862B6"/>
    <w:rsid w:val="00387587"/>
    <w:rsid w:val="003878F6"/>
    <w:rsid w:val="003927E7"/>
    <w:rsid w:val="00394A51"/>
    <w:rsid w:val="00394F38"/>
    <w:rsid w:val="0039500F"/>
    <w:rsid w:val="003A10D7"/>
    <w:rsid w:val="003A2835"/>
    <w:rsid w:val="003A7142"/>
    <w:rsid w:val="003A7304"/>
    <w:rsid w:val="003B0E87"/>
    <w:rsid w:val="003B2538"/>
    <w:rsid w:val="003B28B0"/>
    <w:rsid w:val="003B3484"/>
    <w:rsid w:val="003B3BB4"/>
    <w:rsid w:val="003B3DD8"/>
    <w:rsid w:val="003B5652"/>
    <w:rsid w:val="003C2809"/>
    <w:rsid w:val="003C2E49"/>
    <w:rsid w:val="003C2E98"/>
    <w:rsid w:val="003C4664"/>
    <w:rsid w:val="003C5439"/>
    <w:rsid w:val="003C55DB"/>
    <w:rsid w:val="003C575D"/>
    <w:rsid w:val="003C664F"/>
    <w:rsid w:val="003C6ABD"/>
    <w:rsid w:val="003C7ACE"/>
    <w:rsid w:val="003D0D3A"/>
    <w:rsid w:val="003D2E47"/>
    <w:rsid w:val="003D57B4"/>
    <w:rsid w:val="003D63E8"/>
    <w:rsid w:val="003D6E63"/>
    <w:rsid w:val="003E10BD"/>
    <w:rsid w:val="003E1D38"/>
    <w:rsid w:val="003E382A"/>
    <w:rsid w:val="003E3DC8"/>
    <w:rsid w:val="003E3E61"/>
    <w:rsid w:val="003E496C"/>
    <w:rsid w:val="003E4D86"/>
    <w:rsid w:val="003E5B9F"/>
    <w:rsid w:val="003E5E31"/>
    <w:rsid w:val="003E679E"/>
    <w:rsid w:val="003E701C"/>
    <w:rsid w:val="003E7F35"/>
    <w:rsid w:val="003F182F"/>
    <w:rsid w:val="003F1982"/>
    <w:rsid w:val="003F21C0"/>
    <w:rsid w:val="003F2A4B"/>
    <w:rsid w:val="003F448B"/>
    <w:rsid w:val="003F67DD"/>
    <w:rsid w:val="003F6C80"/>
    <w:rsid w:val="003F6E37"/>
    <w:rsid w:val="003F7677"/>
    <w:rsid w:val="00400C47"/>
    <w:rsid w:val="00401204"/>
    <w:rsid w:val="00404C13"/>
    <w:rsid w:val="00406727"/>
    <w:rsid w:val="00410A8B"/>
    <w:rsid w:val="00412B26"/>
    <w:rsid w:val="00416272"/>
    <w:rsid w:val="00416377"/>
    <w:rsid w:val="004209E0"/>
    <w:rsid w:val="00420F03"/>
    <w:rsid w:val="0042255E"/>
    <w:rsid w:val="0042591B"/>
    <w:rsid w:val="00427CA4"/>
    <w:rsid w:val="004317A3"/>
    <w:rsid w:val="00432F35"/>
    <w:rsid w:val="004336C0"/>
    <w:rsid w:val="00434999"/>
    <w:rsid w:val="00434DAC"/>
    <w:rsid w:val="004351C1"/>
    <w:rsid w:val="0043638A"/>
    <w:rsid w:val="00440741"/>
    <w:rsid w:val="0044306E"/>
    <w:rsid w:val="00444179"/>
    <w:rsid w:val="0044490A"/>
    <w:rsid w:val="004462B9"/>
    <w:rsid w:val="00446632"/>
    <w:rsid w:val="00446687"/>
    <w:rsid w:val="00446E14"/>
    <w:rsid w:val="00447154"/>
    <w:rsid w:val="00452976"/>
    <w:rsid w:val="00452EC9"/>
    <w:rsid w:val="00456225"/>
    <w:rsid w:val="0046179B"/>
    <w:rsid w:val="00470443"/>
    <w:rsid w:val="00472244"/>
    <w:rsid w:val="00472614"/>
    <w:rsid w:val="00476530"/>
    <w:rsid w:val="00476A27"/>
    <w:rsid w:val="004803A7"/>
    <w:rsid w:val="004811E6"/>
    <w:rsid w:val="004840AA"/>
    <w:rsid w:val="00484FBF"/>
    <w:rsid w:val="00485AE3"/>
    <w:rsid w:val="004904D4"/>
    <w:rsid w:val="004905F9"/>
    <w:rsid w:val="0049368B"/>
    <w:rsid w:val="00494319"/>
    <w:rsid w:val="00494461"/>
    <w:rsid w:val="00495F85"/>
    <w:rsid w:val="004974A2"/>
    <w:rsid w:val="004A286B"/>
    <w:rsid w:val="004A39A9"/>
    <w:rsid w:val="004A4FD0"/>
    <w:rsid w:val="004A59DE"/>
    <w:rsid w:val="004B3E6E"/>
    <w:rsid w:val="004B3EB2"/>
    <w:rsid w:val="004B57AF"/>
    <w:rsid w:val="004B6372"/>
    <w:rsid w:val="004B63A5"/>
    <w:rsid w:val="004B70C4"/>
    <w:rsid w:val="004C2AD4"/>
    <w:rsid w:val="004C611A"/>
    <w:rsid w:val="004D14A5"/>
    <w:rsid w:val="004D1F11"/>
    <w:rsid w:val="004D3987"/>
    <w:rsid w:val="004D4C2F"/>
    <w:rsid w:val="004D6BB9"/>
    <w:rsid w:val="004D7268"/>
    <w:rsid w:val="004E0A41"/>
    <w:rsid w:val="004E5474"/>
    <w:rsid w:val="004E61CB"/>
    <w:rsid w:val="004F0EC6"/>
    <w:rsid w:val="004F28EE"/>
    <w:rsid w:val="004F3907"/>
    <w:rsid w:val="004F40A8"/>
    <w:rsid w:val="004F41FA"/>
    <w:rsid w:val="004F71E2"/>
    <w:rsid w:val="00500ADE"/>
    <w:rsid w:val="00504881"/>
    <w:rsid w:val="00505140"/>
    <w:rsid w:val="0050531C"/>
    <w:rsid w:val="005056A5"/>
    <w:rsid w:val="00505AC3"/>
    <w:rsid w:val="005066D7"/>
    <w:rsid w:val="00510006"/>
    <w:rsid w:val="00510B2F"/>
    <w:rsid w:val="005142E3"/>
    <w:rsid w:val="00516C42"/>
    <w:rsid w:val="00521C02"/>
    <w:rsid w:val="00522A63"/>
    <w:rsid w:val="00523CF8"/>
    <w:rsid w:val="00524237"/>
    <w:rsid w:val="00527635"/>
    <w:rsid w:val="00527C49"/>
    <w:rsid w:val="00530F4C"/>
    <w:rsid w:val="005348DB"/>
    <w:rsid w:val="00534B2E"/>
    <w:rsid w:val="0053594D"/>
    <w:rsid w:val="00536689"/>
    <w:rsid w:val="00536E9E"/>
    <w:rsid w:val="00537854"/>
    <w:rsid w:val="005411F9"/>
    <w:rsid w:val="0054180B"/>
    <w:rsid w:val="00543DFF"/>
    <w:rsid w:val="00546BEF"/>
    <w:rsid w:val="00553783"/>
    <w:rsid w:val="00555B9D"/>
    <w:rsid w:val="00555E9A"/>
    <w:rsid w:val="00556D8F"/>
    <w:rsid w:val="00556FF3"/>
    <w:rsid w:val="00561321"/>
    <w:rsid w:val="0056457A"/>
    <w:rsid w:val="00565656"/>
    <w:rsid w:val="00567151"/>
    <w:rsid w:val="00572ADB"/>
    <w:rsid w:val="00573BD2"/>
    <w:rsid w:val="00574977"/>
    <w:rsid w:val="00574B3F"/>
    <w:rsid w:val="00574F5E"/>
    <w:rsid w:val="00575B11"/>
    <w:rsid w:val="0057635F"/>
    <w:rsid w:val="00582E3F"/>
    <w:rsid w:val="0058315D"/>
    <w:rsid w:val="005851BD"/>
    <w:rsid w:val="00585DC2"/>
    <w:rsid w:val="00587BC8"/>
    <w:rsid w:val="0059020E"/>
    <w:rsid w:val="0059452A"/>
    <w:rsid w:val="005A4BE3"/>
    <w:rsid w:val="005A7B2D"/>
    <w:rsid w:val="005B0634"/>
    <w:rsid w:val="005B06E1"/>
    <w:rsid w:val="005B0E38"/>
    <w:rsid w:val="005B1BE4"/>
    <w:rsid w:val="005B2792"/>
    <w:rsid w:val="005B50F9"/>
    <w:rsid w:val="005B63F2"/>
    <w:rsid w:val="005C0A78"/>
    <w:rsid w:val="005C0AF9"/>
    <w:rsid w:val="005C2DF0"/>
    <w:rsid w:val="005C4115"/>
    <w:rsid w:val="005C6223"/>
    <w:rsid w:val="005D11A9"/>
    <w:rsid w:val="005D23C3"/>
    <w:rsid w:val="005D4E36"/>
    <w:rsid w:val="005E12F8"/>
    <w:rsid w:val="005E4091"/>
    <w:rsid w:val="005E54C1"/>
    <w:rsid w:val="005F112E"/>
    <w:rsid w:val="0060137E"/>
    <w:rsid w:val="0060270B"/>
    <w:rsid w:val="0060309F"/>
    <w:rsid w:val="00603578"/>
    <w:rsid w:val="006049DF"/>
    <w:rsid w:val="0060699B"/>
    <w:rsid w:val="00610F2D"/>
    <w:rsid w:val="006117EB"/>
    <w:rsid w:val="00611BD7"/>
    <w:rsid w:val="00611F38"/>
    <w:rsid w:val="006129DC"/>
    <w:rsid w:val="0061440C"/>
    <w:rsid w:val="00614F1F"/>
    <w:rsid w:val="00615962"/>
    <w:rsid w:val="00622960"/>
    <w:rsid w:val="0062318D"/>
    <w:rsid w:val="00623928"/>
    <w:rsid w:val="00624FE9"/>
    <w:rsid w:val="00630511"/>
    <w:rsid w:val="006327B9"/>
    <w:rsid w:val="00633A0C"/>
    <w:rsid w:val="00633EE3"/>
    <w:rsid w:val="0063691C"/>
    <w:rsid w:val="00637F60"/>
    <w:rsid w:val="00640E89"/>
    <w:rsid w:val="00641B09"/>
    <w:rsid w:val="00643570"/>
    <w:rsid w:val="00643A57"/>
    <w:rsid w:val="00646A2E"/>
    <w:rsid w:val="006475D2"/>
    <w:rsid w:val="00650515"/>
    <w:rsid w:val="00653DDF"/>
    <w:rsid w:val="006542A5"/>
    <w:rsid w:val="00656863"/>
    <w:rsid w:val="00656CE7"/>
    <w:rsid w:val="00657357"/>
    <w:rsid w:val="00657D17"/>
    <w:rsid w:val="006601CF"/>
    <w:rsid w:val="006610B2"/>
    <w:rsid w:val="006639DB"/>
    <w:rsid w:val="00664581"/>
    <w:rsid w:val="00666BBC"/>
    <w:rsid w:val="00667625"/>
    <w:rsid w:val="006712F2"/>
    <w:rsid w:val="0067182B"/>
    <w:rsid w:val="00671C00"/>
    <w:rsid w:val="00673EDE"/>
    <w:rsid w:val="00673FDB"/>
    <w:rsid w:val="00674648"/>
    <w:rsid w:val="00674D9A"/>
    <w:rsid w:val="00675218"/>
    <w:rsid w:val="006807D8"/>
    <w:rsid w:val="00680AA8"/>
    <w:rsid w:val="0068277C"/>
    <w:rsid w:val="00683234"/>
    <w:rsid w:val="006843E7"/>
    <w:rsid w:val="00685664"/>
    <w:rsid w:val="00687833"/>
    <w:rsid w:val="0069042F"/>
    <w:rsid w:val="00691FFF"/>
    <w:rsid w:val="006955A4"/>
    <w:rsid w:val="00697055"/>
    <w:rsid w:val="00697D1A"/>
    <w:rsid w:val="006A0BA0"/>
    <w:rsid w:val="006A2EEF"/>
    <w:rsid w:val="006A5631"/>
    <w:rsid w:val="006A5A6C"/>
    <w:rsid w:val="006A5CA5"/>
    <w:rsid w:val="006A71C6"/>
    <w:rsid w:val="006A7938"/>
    <w:rsid w:val="006A7FD4"/>
    <w:rsid w:val="006B2C33"/>
    <w:rsid w:val="006B698D"/>
    <w:rsid w:val="006B795F"/>
    <w:rsid w:val="006C27E7"/>
    <w:rsid w:val="006C2C82"/>
    <w:rsid w:val="006C750B"/>
    <w:rsid w:val="006D193A"/>
    <w:rsid w:val="006D1DDE"/>
    <w:rsid w:val="006D3AE2"/>
    <w:rsid w:val="006D77C9"/>
    <w:rsid w:val="006E6F01"/>
    <w:rsid w:val="006F522D"/>
    <w:rsid w:val="006F5EB5"/>
    <w:rsid w:val="006F6B12"/>
    <w:rsid w:val="006F78D4"/>
    <w:rsid w:val="007078FB"/>
    <w:rsid w:val="0071433C"/>
    <w:rsid w:val="00714D89"/>
    <w:rsid w:val="0071597A"/>
    <w:rsid w:val="00722A6B"/>
    <w:rsid w:val="00732393"/>
    <w:rsid w:val="00733A1D"/>
    <w:rsid w:val="00735403"/>
    <w:rsid w:val="00740A97"/>
    <w:rsid w:val="00741952"/>
    <w:rsid w:val="0074331D"/>
    <w:rsid w:val="00743674"/>
    <w:rsid w:val="007460BA"/>
    <w:rsid w:val="00751817"/>
    <w:rsid w:val="00752533"/>
    <w:rsid w:val="00755B9E"/>
    <w:rsid w:val="0075673D"/>
    <w:rsid w:val="00761432"/>
    <w:rsid w:val="0076335C"/>
    <w:rsid w:val="00767FEB"/>
    <w:rsid w:val="0077110B"/>
    <w:rsid w:val="00772577"/>
    <w:rsid w:val="00773A33"/>
    <w:rsid w:val="0077531F"/>
    <w:rsid w:val="00776E59"/>
    <w:rsid w:val="00777DD0"/>
    <w:rsid w:val="00783664"/>
    <w:rsid w:val="00783F49"/>
    <w:rsid w:val="00791102"/>
    <w:rsid w:val="00793450"/>
    <w:rsid w:val="00793549"/>
    <w:rsid w:val="00793BC6"/>
    <w:rsid w:val="007943A8"/>
    <w:rsid w:val="007956BE"/>
    <w:rsid w:val="00795D6D"/>
    <w:rsid w:val="00796C70"/>
    <w:rsid w:val="007A1BB6"/>
    <w:rsid w:val="007A25F3"/>
    <w:rsid w:val="007A273F"/>
    <w:rsid w:val="007A2DF4"/>
    <w:rsid w:val="007A417C"/>
    <w:rsid w:val="007A60DF"/>
    <w:rsid w:val="007A68D4"/>
    <w:rsid w:val="007B053F"/>
    <w:rsid w:val="007B26EA"/>
    <w:rsid w:val="007B29EF"/>
    <w:rsid w:val="007B2DB0"/>
    <w:rsid w:val="007B76BD"/>
    <w:rsid w:val="007C06DE"/>
    <w:rsid w:val="007C0C94"/>
    <w:rsid w:val="007C2366"/>
    <w:rsid w:val="007C3998"/>
    <w:rsid w:val="007C419C"/>
    <w:rsid w:val="007C4643"/>
    <w:rsid w:val="007C55EE"/>
    <w:rsid w:val="007D0E01"/>
    <w:rsid w:val="007D3458"/>
    <w:rsid w:val="007D400C"/>
    <w:rsid w:val="007D45EF"/>
    <w:rsid w:val="007D5807"/>
    <w:rsid w:val="007D653D"/>
    <w:rsid w:val="007D77BA"/>
    <w:rsid w:val="007E0B95"/>
    <w:rsid w:val="007E3F54"/>
    <w:rsid w:val="007E4B8E"/>
    <w:rsid w:val="007E6110"/>
    <w:rsid w:val="007E6900"/>
    <w:rsid w:val="007E7D1C"/>
    <w:rsid w:val="007F01BD"/>
    <w:rsid w:val="007F3008"/>
    <w:rsid w:val="007F42F7"/>
    <w:rsid w:val="007F51A5"/>
    <w:rsid w:val="007F5A84"/>
    <w:rsid w:val="007F6B6C"/>
    <w:rsid w:val="007F7B47"/>
    <w:rsid w:val="007F7F3A"/>
    <w:rsid w:val="00802204"/>
    <w:rsid w:val="00804354"/>
    <w:rsid w:val="00804E46"/>
    <w:rsid w:val="00806C62"/>
    <w:rsid w:val="00807901"/>
    <w:rsid w:val="00812E4A"/>
    <w:rsid w:val="008131B6"/>
    <w:rsid w:val="008148D9"/>
    <w:rsid w:val="008167A2"/>
    <w:rsid w:val="00816FFC"/>
    <w:rsid w:val="00817A76"/>
    <w:rsid w:val="00820EEF"/>
    <w:rsid w:val="0082209E"/>
    <w:rsid w:val="008223AB"/>
    <w:rsid w:val="00822663"/>
    <w:rsid w:val="0082406A"/>
    <w:rsid w:val="0082711B"/>
    <w:rsid w:val="00830509"/>
    <w:rsid w:val="008311EE"/>
    <w:rsid w:val="00831386"/>
    <w:rsid w:val="00831B1E"/>
    <w:rsid w:val="00831D68"/>
    <w:rsid w:val="00836AF6"/>
    <w:rsid w:val="00844888"/>
    <w:rsid w:val="00844C6A"/>
    <w:rsid w:val="00844CF5"/>
    <w:rsid w:val="00844D5D"/>
    <w:rsid w:val="00845A4E"/>
    <w:rsid w:val="00847FF2"/>
    <w:rsid w:val="0085049E"/>
    <w:rsid w:val="00851238"/>
    <w:rsid w:val="0085146E"/>
    <w:rsid w:val="00851BB9"/>
    <w:rsid w:val="0085359E"/>
    <w:rsid w:val="00855DB1"/>
    <w:rsid w:val="00861AD2"/>
    <w:rsid w:val="008620CA"/>
    <w:rsid w:val="008635C2"/>
    <w:rsid w:val="00865E2E"/>
    <w:rsid w:val="008709B3"/>
    <w:rsid w:val="008713F8"/>
    <w:rsid w:val="00874AC3"/>
    <w:rsid w:val="00875408"/>
    <w:rsid w:val="008801E3"/>
    <w:rsid w:val="00881D96"/>
    <w:rsid w:val="0088338B"/>
    <w:rsid w:val="008909D6"/>
    <w:rsid w:val="00891756"/>
    <w:rsid w:val="00893D2E"/>
    <w:rsid w:val="0089428E"/>
    <w:rsid w:val="00894BBA"/>
    <w:rsid w:val="008958A6"/>
    <w:rsid w:val="00897577"/>
    <w:rsid w:val="008A3A73"/>
    <w:rsid w:val="008A4234"/>
    <w:rsid w:val="008B1747"/>
    <w:rsid w:val="008B3612"/>
    <w:rsid w:val="008B3C2D"/>
    <w:rsid w:val="008B7881"/>
    <w:rsid w:val="008B7B3F"/>
    <w:rsid w:val="008B7BAB"/>
    <w:rsid w:val="008C0793"/>
    <w:rsid w:val="008C126A"/>
    <w:rsid w:val="008C284D"/>
    <w:rsid w:val="008D1A3B"/>
    <w:rsid w:val="008D44B2"/>
    <w:rsid w:val="008E19B6"/>
    <w:rsid w:val="008E2458"/>
    <w:rsid w:val="008E3595"/>
    <w:rsid w:val="008F209D"/>
    <w:rsid w:val="008F3F8F"/>
    <w:rsid w:val="008F616D"/>
    <w:rsid w:val="008F63BE"/>
    <w:rsid w:val="009000E6"/>
    <w:rsid w:val="009018F1"/>
    <w:rsid w:val="00905379"/>
    <w:rsid w:val="00905B55"/>
    <w:rsid w:val="0090760D"/>
    <w:rsid w:val="00907803"/>
    <w:rsid w:val="00915F63"/>
    <w:rsid w:val="00917EC4"/>
    <w:rsid w:val="0092041C"/>
    <w:rsid w:val="00921A90"/>
    <w:rsid w:val="00922052"/>
    <w:rsid w:val="00924200"/>
    <w:rsid w:val="00924A94"/>
    <w:rsid w:val="0092539B"/>
    <w:rsid w:val="0092551B"/>
    <w:rsid w:val="009271A4"/>
    <w:rsid w:val="00930428"/>
    <w:rsid w:val="0093090E"/>
    <w:rsid w:val="00930F24"/>
    <w:rsid w:val="00931AD1"/>
    <w:rsid w:val="00931DDE"/>
    <w:rsid w:val="0093378B"/>
    <w:rsid w:val="0093425A"/>
    <w:rsid w:val="00934E0C"/>
    <w:rsid w:val="00935D01"/>
    <w:rsid w:val="0093661C"/>
    <w:rsid w:val="00936FB6"/>
    <w:rsid w:val="00937627"/>
    <w:rsid w:val="0094300A"/>
    <w:rsid w:val="0094454F"/>
    <w:rsid w:val="00944DA2"/>
    <w:rsid w:val="009462E7"/>
    <w:rsid w:val="0095022C"/>
    <w:rsid w:val="00950D82"/>
    <w:rsid w:val="009513C3"/>
    <w:rsid w:val="00951692"/>
    <w:rsid w:val="009516F0"/>
    <w:rsid w:val="00951FB3"/>
    <w:rsid w:val="009527AD"/>
    <w:rsid w:val="00953971"/>
    <w:rsid w:val="00954144"/>
    <w:rsid w:val="00955192"/>
    <w:rsid w:val="00957F58"/>
    <w:rsid w:val="00962BB6"/>
    <w:rsid w:val="00963EE1"/>
    <w:rsid w:val="00965B33"/>
    <w:rsid w:val="0096644F"/>
    <w:rsid w:val="00972E5A"/>
    <w:rsid w:val="00975032"/>
    <w:rsid w:val="009755EB"/>
    <w:rsid w:val="00977692"/>
    <w:rsid w:val="0098221E"/>
    <w:rsid w:val="009837C8"/>
    <w:rsid w:val="009842D8"/>
    <w:rsid w:val="00984C00"/>
    <w:rsid w:val="00984DA8"/>
    <w:rsid w:val="00985EAD"/>
    <w:rsid w:val="009875C1"/>
    <w:rsid w:val="00990EAF"/>
    <w:rsid w:val="00992923"/>
    <w:rsid w:val="009935F1"/>
    <w:rsid w:val="009947E1"/>
    <w:rsid w:val="00996481"/>
    <w:rsid w:val="009A0745"/>
    <w:rsid w:val="009A07E6"/>
    <w:rsid w:val="009A351D"/>
    <w:rsid w:val="009A3650"/>
    <w:rsid w:val="009A455C"/>
    <w:rsid w:val="009A4814"/>
    <w:rsid w:val="009A49D8"/>
    <w:rsid w:val="009A700E"/>
    <w:rsid w:val="009A711E"/>
    <w:rsid w:val="009B2812"/>
    <w:rsid w:val="009B31A1"/>
    <w:rsid w:val="009B47C7"/>
    <w:rsid w:val="009C1407"/>
    <w:rsid w:val="009C221D"/>
    <w:rsid w:val="009C559F"/>
    <w:rsid w:val="009C55F1"/>
    <w:rsid w:val="009C5909"/>
    <w:rsid w:val="009C5EDE"/>
    <w:rsid w:val="009D2CFB"/>
    <w:rsid w:val="009D3933"/>
    <w:rsid w:val="009D44DC"/>
    <w:rsid w:val="009D596D"/>
    <w:rsid w:val="009D6457"/>
    <w:rsid w:val="009D784A"/>
    <w:rsid w:val="009E00AA"/>
    <w:rsid w:val="009E1F53"/>
    <w:rsid w:val="009E2809"/>
    <w:rsid w:val="009E28D5"/>
    <w:rsid w:val="009E3F91"/>
    <w:rsid w:val="009E5F03"/>
    <w:rsid w:val="009E6429"/>
    <w:rsid w:val="009E676A"/>
    <w:rsid w:val="009E78CA"/>
    <w:rsid w:val="009F0581"/>
    <w:rsid w:val="009F3AB7"/>
    <w:rsid w:val="009F54B3"/>
    <w:rsid w:val="009F625C"/>
    <w:rsid w:val="009F79AC"/>
    <w:rsid w:val="00A01DCD"/>
    <w:rsid w:val="00A0322B"/>
    <w:rsid w:val="00A10D06"/>
    <w:rsid w:val="00A10DA9"/>
    <w:rsid w:val="00A137A2"/>
    <w:rsid w:val="00A14BB7"/>
    <w:rsid w:val="00A15CDE"/>
    <w:rsid w:val="00A16732"/>
    <w:rsid w:val="00A22683"/>
    <w:rsid w:val="00A23EB4"/>
    <w:rsid w:val="00A25D4C"/>
    <w:rsid w:val="00A25DF2"/>
    <w:rsid w:val="00A27EE2"/>
    <w:rsid w:val="00A30460"/>
    <w:rsid w:val="00A30B2B"/>
    <w:rsid w:val="00A33F94"/>
    <w:rsid w:val="00A3771B"/>
    <w:rsid w:val="00A4139E"/>
    <w:rsid w:val="00A41C5D"/>
    <w:rsid w:val="00A42554"/>
    <w:rsid w:val="00A42751"/>
    <w:rsid w:val="00A5019E"/>
    <w:rsid w:val="00A52560"/>
    <w:rsid w:val="00A53E2E"/>
    <w:rsid w:val="00A54C0F"/>
    <w:rsid w:val="00A55DCB"/>
    <w:rsid w:val="00A57DEE"/>
    <w:rsid w:val="00A636D7"/>
    <w:rsid w:val="00A63E5B"/>
    <w:rsid w:val="00A6512A"/>
    <w:rsid w:val="00A6575A"/>
    <w:rsid w:val="00A65BC0"/>
    <w:rsid w:val="00A661ED"/>
    <w:rsid w:val="00A66930"/>
    <w:rsid w:val="00A67AF2"/>
    <w:rsid w:val="00A67D15"/>
    <w:rsid w:val="00A70068"/>
    <w:rsid w:val="00A70099"/>
    <w:rsid w:val="00A72B82"/>
    <w:rsid w:val="00A755C1"/>
    <w:rsid w:val="00A75B22"/>
    <w:rsid w:val="00A75B2C"/>
    <w:rsid w:val="00A762F9"/>
    <w:rsid w:val="00A803E3"/>
    <w:rsid w:val="00A81FA4"/>
    <w:rsid w:val="00A84594"/>
    <w:rsid w:val="00A85008"/>
    <w:rsid w:val="00A85BF6"/>
    <w:rsid w:val="00A8607E"/>
    <w:rsid w:val="00A879E6"/>
    <w:rsid w:val="00A90090"/>
    <w:rsid w:val="00A908A0"/>
    <w:rsid w:val="00A909E3"/>
    <w:rsid w:val="00A912D4"/>
    <w:rsid w:val="00A944D1"/>
    <w:rsid w:val="00A973B6"/>
    <w:rsid w:val="00AA0179"/>
    <w:rsid w:val="00AA1D66"/>
    <w:rsid w:val="00AA3569"/>
    <w:rsid w:val="00AA6268"/>
    <w:rsid w:val="00AA6B4D"/>
    <w:rsid w:val="00AA6D2F"/>
    <w:rsid w:val="00AB0923"/>
    <w:rsid w:val="00AB38F6"/>
    <w:rsid w:val="00AB3A66"/>
    <w:rsid w:val="00AB4A7A"/>
    <w:rsid w:val="00AC0C12"/>
    <w:rsid w:val="00AC0C57"/>
    <w:rsid w:val="00AC0D56"/>
    <w:rsid w:val="00AC11EF"/>
    <w:rsid w:val="00AC1AEF"/>
    <w:rsid w:val="00AC39A5"/>
    <w:rsid w:val="00AC4148"/>
    <w:rsid w:val="00AC46E0"/>
    <w:rsid w:val="00AC5082"/>
    <w:rsid w:val="00AD0218"/>
    <w:rsid w:val="00AD1686"/>
    <w:rsid w:val="00AD2810"/>
    <w:rsid w:val="00AD33AB"/>
    <w:rsid w:val="00AE142E"/>
    <w:rsid w:val="00AE3396"/>
    <w:rsid w:val="00AE5212"/>
    <w:rsid w:val="00AF0370"/>
    <w:rsid w:val="00AF0E76"/>
    <w:rsid w:val="00AF46EF"/>
    <w:rsid w:val="00AF5749"/>
    <w:rsid w:val="00AF57FB"/>
    <w:rsid w:val="00AF6619"/>
    <w:rsid w:val="00AF6BED"/>
    <w:rsid w:val="00AF7521"/>
    <w:rsid w:val="00AF7745"/>
    <w:rsid w:val="00B010A9"/>
    <w:rsid w:val="00B03B39"/>
    <w:rsid w:val="00B058A8"/>
    <w:rsid w:val="00B10492"/>
    <w:rsid w:val="00B121FB"/>
    <w:rsid w:val="00B12CAF"/>
    <w:rsid w:val="00B12CF9"/>
    <w:rsid w:val="00B13502"/>
    <w:rsid w:val="00B13835"/>
    <w:rsid w:val="00B13D0E"/>
    <w:rsid w:val="00B15646"/>
    <w:rsid w:val="00B15DE3"/>
    <w:rsid w:val="00B179A2"/>
    <w:rsid w:val="00B21390"/>
    <w:rsid w:val="00B22696"/>
    <w:rsid w:val="00B23F5B"/>
    <w:rsid w:val="00B2418D"/>
    <w:rsid w:val="00B27338"/>
    <w:rsid w:val="00B2760B"/>
    <w:rsid w:val="00B3052E"/>
    <w:rsid w:val="00B316A3"/>
    <w:rsid w:val="00B3244F"/>
    <w:rsid w:val="00B3542F"/>
    <w:rsid w:val="00B35BFA"/>
    <w:rsid w:val="00B3708C"/>
    <w:rsid w:val="00B4112B"/>
    <w:rsid w:val="00B4508C"/>
    <w:rsid w:val="00B50FD3"/>
    <w:rsid w:val="00B51582"/>
    <w:rsid w:val="00B516A6"/>
    <w:rsid w:val="00B52FBA"/>
    <w:rsid w:val="00B54CDF"/>
    <w:rsid w:val="00B574EC"/>
    <w:rsid w:val="00B62692"/>
    <w:rsid w:val="00B65F3D"/>
    <w:rsid w:val="00B67D7C"/>
    <w:rsid w:val="00B7115D"/>
    <w:rsid w:val="00B73FA6"/>
    <w:rsid w:val="00B7476E"/>
    <w:rsid w:val="00B75ED0"/>
    <w:rsid w:val="00B807E8"/>
    <w:rsid w:val="00B8150A"/>
    <w:rsid w:val="00B81A2E"/>
    <w:rsid w:val="00B84FAC"/>
    <w:rsid w:val="00B856DF"/>
    <w:rsid w:val="00B85C51"/>
    <w:rsid w:val="00B900EE"/>
    <w:rsid w:val="00B92306"/>
    <w:rsid w:val="00B93133"/>
    <w:rsid w:val="00B94AE5"/>
    <w:rsid w:val="00B94FB5"/>
    <w:rsid w:val="00B9625C"/>
    <w:rsid w:val="00BA07E5"/>
    <w:rsid w:val="00BA1755"/>
    <w:rsid w:val="00BA1901"/>
    <w:rsid w:val="00BA3F59"/>
    <w:rsid w:val="00BA7C51"/>
    <w:rsid w:val="00BB293A"/>
    <w:rsid w:val="00BB31F2"/>
    <w:rsid w:val="00BB43A5"/>
    <w:rsid w:val="00BB6B1B"/>
    <w:rsid w:val="00BB6E9C"/>
    <w:rsid w:val="00BB7446"/>
    <w:rsid w:val="00BB7F9E"/>
    <w:rsid w:val="00BC025B"/>
    <w:rsid w:val="00BC096D"/>
    <w:rsid w:val="00BC11D4"/>
    <w:rsid w:val="00BC3B75"/>
    <w:rsid w:val="00BC413F"/>
    <w:rsid w:val="00BC5177"/>
    <w:rsid w:val="00BC6426"/>
    <w:rsid w:val="00BC64A1"/>
    <w:rsid w:val="00BC6B7B"/>
    <w:rsid w:val="00BD15D7"/>
    <w:rsid w:val="00BD20CC"/>
    <w:rsid w:val="00BD3A63"/>
    <w:rsid w:val="00BD3F11"/>
    <w:rsid w:val="00BD4FF8"/>
    <w:rsid w:val="00BD577C"/>
    <w:rsid w:val="00BD6B0D"/>
    <w:rsid w:val="00BE124F"/>
    <w:rsid w:val="00BE4D56"/>
    <w:rsid w:val="00BE4E13"/>
    <w:rsid w:val="00BE65E1"/>
    <w:rsid w:val="00BF002B"/>
    <w:rsid w:val="00BF23AB"/>
    <w:rsid w:val="00BF261A"/>
    <w:rsid w:val="00BF32ED"/>
    <w:rsid w:val="00BF518A"/>
    <w:rsid w:val="00BF5628"/>
    <w:rsid w:val="00C00002"/>
    <w:rsid w:val="00C0165C"/>
    <w:rsid w:val="00C03161"/>
    <w:rsid w:val="00C048C5"/>
    <w:rsid w:val="00C054E9"/>
    <w:rsid w:val="00C11EEC"/>
    <w:rsid w:val="00C1438A"/>
    <w:rsid w:val="00C1477F"/>
    <w:rsid w:val="00C14E41"/>
    <w:rsid w:val="00C17706"/>
    <w:rsid w:val="00C214F5"/>
    <w:rsid w:val="00C21506"/>
    <w:rsid w:val="00C22759"/>
    <w:rsid w:val="00C24668"/>
    <w:rsid w:val="00C25BDF"/>
    <w:rsid w:val="00C264D2"/>
    <w:rsid w:val="00C268BC"/>
    <w:rsid w:val="00C26AAA"/>
    <w:rsid w:val="00C304C4"/>
    <w:rsid w:val="00C31C32"/>
    <w:rsid w:val="00C35914"/>
    <w:rsid w:val="00C364B3"/>
    <w:rsid w:val="00C3785D"/>
    <w:rsid w:val="00C37AB3"/>
    <w:rsid w:val="00C41CBC"/>
    <w:rsid w:val="00C438B5"/>
    <w:rsid w:val="00C438ED"/>
    <w:rsid w:val="00C50FAF"/>
    <w:rsid w:val="00C51208"/>
    <w:rsid w:val="00C519F2"/>
    <w:rsid w:val="00C53712"/>
    <w:rsid w:val="00C54149"/>
    <w:rsid w:val="00C60CAF"/>
    <w:rsid w:val="00C62431"/>
    <w:rsid w:val="00C65297"/>
    <w:rsid w:val="00C657D2"/>
    <w:rsid w:val="00C6670C"/>
    <w:rsid w:val="00C7148A"/>
    <w:rsid w:val="00C73033"/>
    <w:rsid w:val="00C73B0C"/>
    <w:rsid w:val="00C74C02"/>
    <w:rsid w:val="00C76522"/>
    <w:rsid w:val="00C81CDA"/>
    <w:rsid w:val="00C82249"/>
    <w:rsid w:val="00C830EE"/>
    <w:rsid w:val="00C83875"/>
    <w:rsid w:val="00C845AB"/>
    <w:rsid w:val="00C8733C"/>
    <w:rsid w:val="00C901B4"/>
    <w:rsid w:val="00C90B97"/>
    <w:rsid w:val="00C916B3"/>
    <w:rsid w:val="00C95B68"/>
    <w:rsid w:val="00C96021"/>
    <w:rsid w:val="00C965FF"/>
    <w:rsid w:val="00CA1354"/>
    <w:rsid w:val="00CA1487"/>
    <w:rsid w:val="00CA1895"/>
    <w:rsid w:val="00CA4BA1"/>
    <w:rsid w:val="00CA61F2"/>
    <w:rsid w:val="00CA645E"/>
    <w:rsid w:val="00CB31A1"/>
    <w:rsid w:val="00CB31C1"/>
    <w:rsid w:val="00CB38D8"/>
    <w:rsid w:val="00CB555A"/>
    <w:rsid w:val="00CB557E"/>
    <w:rsid w:val="00CB5DBA"/>
    <w:rsid w:val="00CC0040"/>
    <w:rsid w:val="00CC0077"/>
    <w:rsid w:val="00CC0ACA"/>
    <w:rsid w:val="00CC1F12"/>
    <w:rsid w:val="00CC3337"/>
    <w:rsid w:val="00CC4969"/>
    <w:rsid w:val="00CC51FD"/>
    <w:rsid w:val="00CD480C"/>
    <w:rsid w:val="00CD4F18"/>
    <w:rsid w:val="00CD4FE7"/>
    <w:rsid w:val="00CD6020"/>
    <w:rsid w:val="00CE1803"/>
    <w:rsid w:val="00CE1CF5"/>
    <w:rsid w:val="00CE3131"/>
    <w:rsid w:val="00CE5680"/>
    <w:rsid w:val="00CE64DD"/>
    <w:rsid w:val="00CE7A83"/>
    <w:rsid w:val="00CF2179"/>
    <w:rsid w:val="00CF3709"/>
    <w:rsid w:val="00CF4CF5"/>
    <w:rsid w:val="00CF6853"/>
    <w:rsid w:val="00CF78D6"/>
    <w:rsid w:val="00D00EA2"/>
    <w:rsid w:val="00D00FF3"/>
    <w:rsid w:val="00D016D2"/>
    <w:rsid w:val="00D03364"/>
    <w:rsid w:val="00D0605A"/>
    <w:rsid w:val="00D070BA"/>
    <w:rsid w:val="00D10E05"/>
    <w:rsid w:val="00D11673"/>
    <w:rsid w:val="00D2042E"/>
    <w:rsid w:val="00D20F3B"/>
    <w:rsid w:val="00D220AB"/>
    <w:rsid w:val="00D22681"/>
    <w:rsid w:val="00D240B0"/>
    <w:rsid w:val="00D27098"/>
    <w:rsid w:val="00D2712C"/>
    <w:rsid w:val="00D27698"/>
    <w:rsid w:val="00D300B1"/>
    <w:rsid w:val="00D32CE2"/>
    <w:rsid w:val="00D3458C"/>
    <w:rsid w:val="00D3538E"/>
    <w:rsid w:val="00D35DEE"/>
    <w:rsid w:val="00D3725A"/>
    <w:rsid w:val="00D4060D"/>
    <w:rsid w:val="00D412A0"/>
    <w:rsid w:val="00D4496D"/>
    <w:rsid w:val="00D46D7E"/>
    <w:rsid w:val="00D54BF7"/>
    <w:rsid w:val="00D55712"/>
    <w:rsid w:val="00D570E7"/>
    <w:rsid w:val="00D62CF1"/>
    <w:rsid w:val="00D63A4B"/>
    <w:rsid w:val="00D66873"/>
    <w:rsid w:val="00D714DE"/>
    <w:rsid w:val="00D72973"/>
    <w:rsid w:val="00D73A99"/>
    <w:rsid w:val="00D76D89"/>
    <w:rsid w:val="00D76EF0"/>
    <w:rsid w:val="00D82F22"/>
    <w:rsid w:val="00D85663"/>
    <w:rsid w:val="00D87D30"/>
    <w:rsid w:val="00D922A3"/>
    <w:rsid w:val="00D92A65"/>
    <w:rsid w:val="00D93209"/>
    <w:rsid w:val="00D93FB3"/>
    <w:rsid w:val="00D9431E"/>
    <w:rsid w:val="00D96DB8"/>
    <w:rsid w:val="00DA057E"/>
    <w:rsid w:val="00DA14C0"/>
    <w:rsid w:val="00DA16E1"/>
    <w:rsid w:val="00DA1BFD"/>
    <w:rsid w:val="00DA566C"/>
    <w:rsid w:val="00DA6147"/>
    <w:rsid w:val="00DB0C28"/>
    <w:rsid w:val="00DB350E"/>
    <w:rsid w:val="00DB375C"/>
    <w:rsid w:val="00DB3A31"/>
    <w:rsid w:val="00DB5219"/>
    <w:rsid w:val="00DB70B3"/>
    <w:rsid w:val="00DB78D1"/>
    <w:rsid w:val="00DB7BA6"/>
    <w:rsid w:val="00DC1A94"/>
    <w:rsid w:val="00DC1D3F"/>
    <w:rsid w:val="00DC2536"/>
    <w:rsid w:val="00DD004C"/>
    <w:rsid w:val="00DD1172"/>
    <w:rsid w:val="00DD509D"/>
    <w:rsid w:val="00DD5429"/>
    <w:rsid w:val="00DD54FA"/>
    <w:rsid w:val="00DD6745"/>
    <w:rsid w:val="00DD76D3"/>
    <w:rsid w:val="00DD793F"/>
    <w:rsid w:val="00DE1EA8"/>
    <w:rsid w:val="00DE2C09"/>
    <w:rsid w:val="00DE3D30"/>
    <w:rsid w:val="00DE5094"/>
    <w:rsid w:val="00DE5357"/>
    <w:rsid w:val="00DE708C"/>
    <w:rsid w:val="00DF04BF"/>
    <w:rsid w:val="00DF0677"/>
    <w:rsid w:val="00DF26A6"/>
    <w:rsid w:val="00DF30F7"/>
    <w:rsid w:val="00DF4556"/>
    <w:rsid w:val="00DF477F"/>
    <w:rsid w:val="00DF70AD"/>
    <w:rsid w:val="00DF72B6"/>
    <w:rsid w:val="00E00F75"/>
    <w:rsid w:val="00E0384A"/>
    <w:rsid w:val="00E03A0A"/>
    <w:rsid w:val="00E04F6A"/>
    <w:rsid w:val="00E050DF"/>
    <w:rsid w:val="00E067C5"/>
    <w:rsid w:val="00E1070C"/>
    <w:rsid w:val="00E10F6E"/>
    <w:rsid w:val="00E120A7"/>
    <w:rsid w:val="00E13598"/>
    <w:rsid w:val="00E1493E"/>
    <w:rsid w:val="00E154FE"/>
    <w:rsid w:val="00E1574D"/>
    <w:rsid w:val="00E158F7"/>
    <w:rsid w:val="00E15D9C"/>
    <w:rsid w:val="00E21667"/>
    <w:rsid w:val="00E219A5"/>
    <w:rsid w:val="00E238FC"/>
    <w:rsid w:val="00E27358"/>
    <w:rsid w:val="00E27A9E"/>
    <w:rsid w:val="00E27D87"/>
    <w:rsid w:val="00E30459"/>
    <w:rsid w:val="00E3063A"/>
    <w:rsid w:val="00E31C1E"/>
    <w:rsid w:val="00E330B8"/>
    <w:rsid w:val="00E3471A"/>
    <w:rsid w:val="00E34934"/>
    <w:rsid w:val="00E36CCD"/>
    <w:rsid w:val="00E37A72"/>
    <w:rsid w:val="00E37B38"/>
    <w:rsid w:val="00E37CF6"/>
    <w:rsid w:val="00E37DFC"/>
    <w:rsid w:val="00E43042"/>
    <w:rsid w:val="00E461D1"/>
    <w:rsid w:val="00E46A05"/>
    <w:rsid w:val="00E50207"/>
    <w:rsid w:val="00E5029F"/>
    <w:rsid w:val="00E50DBE"/>
    <w:rsid w:val="00E5219C"/>
    <w:rsid w:val="00E52A17"/>
    <w:rsid w:val="00E53AA1"/>
    <w:rsid w:val="00E544C7"/>
    <w:rsid w:val="00E55384"/>
    <w:rsid w:val="00E567C4"/>
    <w:rsid w:val="00E57B4B"/>
    <w:rsid w:val="00E6271D"/>
    <w:rsid w:val="00E62F7E"/>
    <w:rsid w:val="00E64650"/>
    <w:rsid w:val="00E65A65"/>
    <w:rsid w:val="00E73360"/>
    <w:rsid w:val="00E74DC4"/>
    <w:rsid w:val="00E7773A"/>
    <w:rsid w:val="00E778FF"/>
    <w:rsid w:val="00E80AA2"/>
    <w:rsid w:val="00E83C30"/>
    <w:rsid w:val="00E84203"/>
    <w:rsid w:val="00E84868"/>
    <w:rsid w:val="00E87E22"/>
    <w:rsid w:val="00E91C17"/>
    <w:rsid w:val="00E936DE"/>
    <w:rsid w:val="00E943ED"/>
    <w:rsid w:val="00E9577C"/>
    <w:rsid w:val="00E96964"/>
    <w:rsid w:val="00E96E42"/>
    <w:rsid w:val="00E978CE"/>
    <w:rsid w:val="00EA13EA"/>
    <w:rsid w:val="00EA3615"/>
    <w:rsid w:val="00EA38CE"/>
    <w:rsid w:val="00EA578F"/>
    <w:rsid w:val="00EA59E0"/>
    <w:rsid w:val="00EA627A"/>
    <w:rsid w:val="00EB0A46"/>
    <w:rsid w:val="00EB16EF"/>
    <w:rsid w:val="00EB31FB"/>
    <w:rsid w:val="00EB5032"/>
    <w:rsid w:val="00EC0178"/>
    <w:rsid w:val="00EC0F4B"/>
    <w:rsid w:val="00EC0FE7"/>
    <w:rsid w:val="00EC1B1B"/>
    <w:rsid w:val="00EC7277"/>
    <w:rsid w:val="00EC74FE"/>
    <w:rsid w:val="00ED1652"/>
    <w:rsid w:val="00ED197C"/>
    <w:rsid w:val="00ED38ED"/>
    <w:rsid w:val="00ED3CB5"/>
    <w:rsid w:val="00ED4A28"/>
    <w:rsid w:val="00ED52AC"/>
    <w:rsid w:val="00ED69C0"/>
    <w:rsid w:val="00EE0B95"/>
    <w:rsid w:val="00EE368E"/>
    <w:rsid w:val="00EE52CA"/>
    <w:rsid w:val="00EE5E43"/>
    <w:rsid w:val="00EE7BD4"/>
    <w:rsid w:val="00F00BC2"/>
    <w:rsid w:val="00F02E27"/>
    <w:rsid w:val="00F039D0"/>
    <w:rsid w:val="00F03DF4"/>
    <w:rsid w:val="00F03E37"/>
    <w:rsid w:val="00F10B45"/>
    <w:rsid w:val="00F11AB5"/>
    <w:rsid w:val="00F158A2"/>
    <w:rsid w:val="00F1614C"/>
    <w:rsid w:val="00F1624B"/>
    <w:rsid w:val="00F17BF7"/>
    <w:rsid w:val="00F21045"/>
    <w:rsid w:val="00F2110D"/>
    <w:rsid w:val="00F21549"/>
    <w:rsid w:val="00F23736"/>
    <w:rsid w:val="00F23D35"/>
    <w:rsid w:val="00F25980"/>
    <w:rsid w:val="00F277E6"/>
    <w:rsid w:val="00F30061"/>
    <w:rsid w:val="00F312D4"/>
    <w:rsid w:val="00F31F91"/>
    <w:rsid w:val="00F364DE"/>
    <w:rsid w:val="00F40284"/>
    <w:rsid w:val="00F46420"/>
    <w:rsid w:val="00F5183C"/>
    <w:rsid w:val="00F53223"/>
    <w:rsid w:val="00F55236"/>
    <w:rsid w:val="00F61CB0"/>
    <w:rsid w:val="00F63B47"/>
    <w:rsid w:val="00F65A12"/>
    <w:rsid w:val="00F67A58"/>
    <w:rsid w:val="00F719EF"/>
    <w:rsid w:val="00F73F08"/>
    <w:rsid w:val="00F7644F"/>
    <w:rsid w:val="00F765B9"/>
    <w:rsid w:val="00F76D31"/>
    <w:rsid w:val="00F76E37"/>
    <w:rsid w:val="00F77799"/>
    <w:rsid w:val="00F8070D"/>
    <w:rsid w:val="00F83870"/>
    <w:rsid w:val="00F85017"/>
    <w:rsid w:val="00F8729B"/>
    <w:rsid w:val="00F87F4E"/>
    <w:rsid w:val="00F90F40"/>
    <w:rsid w:val="00F919B5"/>
    <w:rsid w:val="00F91BD5"/>
    <w:rsid w:val="00F91CD6"/>
    <w:rsid w:val="00F9236D"/>
    <w:rsid w:val="00F94A3C"/>
    <w:rsid w:val="00F96F66"/>
    <w:rsid w:val="00F978C9"/>
    <w:rsid w:val="00FA028F"/>
    <w:rsid w:val="00FA092F"/>
    <w:rsid w:val="00FA1641"/>
    <w:rsid w:val="00FA28BD"/>
    <w:rsid w:val="00FA3593"/>
    <w:rsid w:val="00FA3AA5"/>
    <w:rsid w:val="00FA4C1C"/>
    <w:rsid w:val="00FA5AE8"/>
    <w:rsid w:val="00FA5D65"/>
    <w:rsid w:val="00FA64A4"/>
    <w:rsid w:val="00FA6C77"/>
    <w:rsid w:val="00FA790F"/>
    <w:rsid w:val="00FA7AEF"/>
    <w:rsid w:val="00FB1424"/>
    <w:rsid w:val="00FB2856"/>
    <w:rsid w:val="00FB3543"/>
    <w:rsid w:val="00FC13E7"/>
    <w:rsid w:val="00FC25FA"/>
    <w:rsid w:val="00FC428D"/>
    <w:rsid w:val="00FC520E"/>
    <w:rsid w:val="00FD1B80"/>
    <w:rsid w:val="00FD4FC6"/>
    <w:rsid w:val="00FD5798"/>
    <w:rsid w:val="00FD7227"/>
    <w:rsid w:val="00FE0025"/>
    <w:rsid w:val="00FE1245"/>
    <w:rsid w:val="00FE19C5"/>
    <w:rsid w:val="00FE25EA"/>
    <w:rsid w:val="00FE3978"/>
    <w:rsid w:val="00FE539B"/>
    <w:rsid w:val="00FE58C7"/>
    <w:rsid w:val="00FE6029"/>
    <w:rsid w:val="00FE67C1"/>
    <w:rsid w:val="00FF0E6C"/>
    <w:rsid w:val="00FF2062"/>
    <w:rsid w:val="00FF3883"/>
    <w:rsid w:val="00FF4BDD"/>
    <w:rsid w:val="00FF4E69"/>
    <w:rsid w:val="00FF5932"/>
    <w:rsid w:val="00FF5A01"/>
    <w:rsid w:val="00FF65EB"/>
    <w:rsid w:val="00FF7146"/>
    <w:rsid w:val="00FF71E2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EECBD05"/>
  <w15:chartTrackingRefBased/>
  <w15:docId w15:val="{AA24E171-A3D3-4E65-8B6E-5307C111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27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1"/>
    <w:autoRedefine/>
    <w:uiPriority w:val="99"/>
    <w:qFormat/>
    <w:rsid w:val="00346AB0"/>
    <w:pPr>
      <w:keepNext/>
      <w:numPr>
        <w:numId w:val="4"/>
      </w:numPr>
      <w:spacing w:before="120" w:after="60" w:line="320" w:lineRule="exact"/>
      <w:jc w:val="both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1"/>
    <w:autoRedefine/>
    <w:uiPriority w:val="99"/>
    <w:qFormat/>
    <w:rsid w:val="008713F8"/>
    <w:pPr>
      <w:numPr>
        <w:ilvl w:val="1"/>
      </w:numPr>
      <w:tabs>
        <w:tab w:val="clear" w:pos="0"/>
        <w:tab w:val="left" w:pos="567"/>
      </w:tabs>
      <w:spacing w:line="276" w:lineRule="auto"/>
      <w:ind w:left="141" w:hanging="147"/>
      <w:outlineLvl w:val="1"/>
    </w:pPr>
    <w:rPr>
      <w:rFonts w:ascii="Times New Roman" w:hAnsi="Times New Roman"/>
      <w:sz w:val="22"/>
      <w:szCs w:val="22"/>
    </w:rPr>
  </w:style>
  <w:style w:type="paragraph" w:styleId="Heading3">
    <w:name w:val="heading 3"/>
    <w:basedOn w:val="Heading1"/>
    <w:next w:val="Normal"/>
    <w:link w:val="Heading3Char1"/>
    <w:autoRedefine/>
    <w:uiPriority w:val="99"/>
    <w:qFormat/>
    <w:rsid w:val="008713F8"/>
    <w:pPr>
      <w:numPr>
        <w:ilvl w:val="2"/>
      </w:numPr>
      <w:tabs>
        <w:tab w:val="clear" w:pos="180"/>
        <w:tab w:val="num" w:pos="0"/>
        <w:tab w:val="left" w:pos="720"/>
      </w:tabs>
      <w:spacing w:line="276" w:lineRule="auto"/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Heading1"/>
    <w:next w:val="Normal"/>
    <w:link w:val="Heading4Char1"/>
    <w:autoRedefine/>
    <w:uiPriority w:val="99"/>
    <w:qFormat/>
    <w:rsid w:val="003A7142"/>
    <w:pPr>
      <w:numPr>
        <w:numId w:val="0"/>
      </w:numPr>
      <w:tabs>
        <w:tab w:val="left" w:pos="284"/>
      </w:tabs>
      <w:outlineLvl w:val="3"/>
    </w:pPr>
    <w:rPr>
      <w:sz w:val="18"/>
    </w:rPr>
  </w:style>
  <w:style w:type="paragraph" w:styleId="Heading5">
    <w:name w:val="heading 5"/>
    <w:basedOn w:val="Heading1"/>
    <w:next w:val="Normal"/>
    <w:link w:val="Heading5Char1"/>
    <w:uiPriority w:val="99"/>
    <w:qFormat/>
    <w:rsid w:val="009D784A"/>
    <w:pPr>
      <w:numPr>
        <w:ilvl w:val="4"/>
      </w:numPr>
      <w:tabs>
        <w:tab w:val="left" w:pos="1440"/>
      </w:tabs>
      <w:spacing w:line="240" w:lineRule="atLeast"/>
      <w:outlineLvl w:val="4"/>
    </w:pPr>
    <w:rPr>
      <w:b w:val="0"/>
      <w:sz w:val="2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286CAE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286CAE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1"/>
    <w:uiPriority w:val="99"/>
    <w:qFormat/>
    <w:rsid w:val="00286CAE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1"/>
    <w:uiPriority w:val="99"/>
    <w:qFormat/>
    <w:rsid w:val="00286CAE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6457A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semiHidden/>
    <w:locked/>
    <w:rsid w:val="0056457A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semiHidden/>
    <w:locked/>
    <w:rsid w:val="0056457A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56457A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56457A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sid w:val="0056457A"/>
    <w:rPr>
      <w:rFonts w:ascii="Calibri" w:hAnsi="Calibri" w:cs="Times New Roman"/>
      <w:b/>
      <w:bCs/>
      <w:lang w:val="en-US" w:eastAsia="en-US"/>
    </w:rPr>
  </w:style>
  <w:style w:type="character" w:customStyle="1" w:styleId="Heading7Char">
    <w:name w:val="Heading 7 Char"/>
    <w:link w:val="Heading7"/>
    <w:uiPriority w:val="99"/>
    <w:semiHidden/>
    <w:locked/>
    <w:rsid w:val="0056457A"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semiHidden/>
    <w:locked/>
    <w:rsid w:val="0056457A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9"/>
    <w:semiHidden/>
    <w:locked/>
    <w:rsid w:val="0056457A"/>
    <w:rPr>
      <w:rFonts w:ascii="Cambria" w:hAnsi="Cambria" w:cs="Times New Roman"/>
      <w:lang w:val="en-US" w:eastAsia="en-US"/>
    </w:rPr>
  </w:style>
  <w:style w:type="character" w:customStyle="1" w:styleId="Heading1Char1">
    <w:name w:val="Heading 1 Char1"/>
    <w:link w:val="Heading1"/>
    <w:uiPriority w:val="99"/>
    <w:locked/>
    <w:rsid w:val="00346AB0"/>
    <w:rPr>
      <w:rFonts w:ascii="Arial" w:hAnsi="Arial"/>
      <w:b/>
      <w:sz w:val="24"/>
      <w:lang w:val="en-US" w:eastAsia="en-US"/>
    </w:rPr>
  </w:style>
  <w:style w:type="character" w:customStyle="1" w:styleId="Heading2Char1">
    <w:name w:val="Heading 2 Char1"/>
    <w:link w:val="Heading2"/>
    <w:uiPriority w:val="99"/>
    <w:locked/>
    <w:rsid w:val="008713F8"/>
    <w:rPr>
      <w:b/>
      <w:sz w:val="22"/>
      <w:szCs w:val="22"/>
      <w:lang w:val="en-US" w:eastAsia="en-US"/>
    </w:rPr>
  </w:style>
  <w:style w:type="character" w:customStyle="1" w:styleId="Heading3Char1">
    <w:name w:val="Heading 3 Char1"/>
    <w:link w:val="Heading3"/>
    <w:uiPriority w:val="99"/>
    <w:locked/>
    <w:rsid w:val="008713F8"/>
    <w:rPr>
      <w:b/>
      <w:sz w:val="22"/>
      <w:szCs w:val="22"/>
      <w:lang w:val="en-US" w:eastAsia="en-US"/>
    </w:rPr>
  </w:style>
  <w:style w:type="character" w:customStyle="1" w:styleId="Heading4Char1">
    <w:name w:val="Heading 4 Char1"/>
    <w:link w:val="Heading4"/>
    <w:uiPriority w:val="99"/>
    <w:locked/>
    <w:rsid w:val="003A7142"/>
    <w:rPr>
      <w:rFonts w:ascii="Arial" w:hAnsi="Arial"/>
      <w:b/>
      <w:color w:val="FF0000"/>
      <w:sz w:val="18"/>
      <w:lang w:val="en-US" w:eastAsia="en-US"/>
    </w:rPr>
  </w:style>
  <w:style w:type="character" w:customStyle="1" w:styleId="Heading5Char1">
    <w:name w:val="Heading 5 Char1"/>
    <w:link w:val="Heading5"/>
    <w:uiPriority w:val="99"/>
    <w:locked/>
    <w:rsid w:val="009D784A"/>
    <w:rPr>
      <w:rFonts w:ascii="Arial" w:hAnsi="Arial"/>
      <w:lang w:val="en-US" w:eastAsia="en-US"/>
    </w:rPr>
  </w:style>
  <w:style w:type="character" w:customStyle="1" w:styleId="Heading6Char1">
    <w:name w:val="Heading 6 Char1"/>
    <w:link w:val="Heading6"/>
    <w:uiPriority w:val="99"/>
    <w:locked/>
    <w:rsid w:val="007B29EF"/>
    <w:rPr>
      <w:rFonts w:ascii="Arial" w:hAnsi="Arial"/>
      <w:i/>
      <w:sz w:val="22"/>
      <w:lang w:val="en-US" w:eastAsia="en-US"/>
    </w:rPr>
  </w:style>
  <w:style w:type="character" w:customStyle="1" w:styleId="Heading7Char1">
    <w:name w:val="Heading 7 Char1"/>
    <w:link w:val="Heading7"/>
    <w:uiPriority w:val="99"/>
    <w:locked/>
    <w:rsid w:val="007B29EF"/>
    <w:rPr>
      <w:rFonts w:ascii="Arial" w:hAnsi="Arial"/>
      <w:lang w:val="en-US" w:eastAsia="en-US"/>
    </w:rPr>
  </w:style>
  <w:style w:type="character" w:customStyle="1" w:styleId="Heading8Char1">
    <w:name w:val="Heading 8 Char1"/>
    <w:link w:val="Heading8"/>
    <w:uiPriority w:val="99"/>
    <w:locked/>
    <w:rsid w:val="007B29EF"/>
    <w:rPr>
      <w:rFonts w:ascii="Arial" w:hAnsi="Arial"/>
      <w:i/>
      <w:lang w:val="en-US" w:eastAsia="en-US"/>
    </w:rPr>
  </w:style>
  <w:style w:type="character" w:customStyle="1" w:styleId="Heading9Char1">
    <w:name w:val="Heading 9 Char1"/>
    <w:link w:val="Heading9"/>
    <w:uiPriority w:val="99"/>
    <w:locked/>
    <w:rsid w:val="007B29EF"/>
    <w:rPr>
      <w:rFonts w:ascii="Arial" w:hAnsi="Arial"/>
      <w:b/>
      <w:i/>
      <w:sz w:val="18"/>
      <w:lang w:val="en-US" w:eastAsia="en-US"/>
    </w:rPr>
  </w:style>
  <w:style w:type="paragraph" w:customStyle="1" w:styleId="Style4">
    <w:name w:val="Style4"/>
    <w:basedOn w:val="BodyText2"/>
    <w:uiPriority w:val="99"/>
    <w:rsid w:val="00286CAE"/>
    <w:pPr>
      <w:spacing w:before="60" w:after="60" w:line="240" w:lineRule="auto"/>
      <w:jc w:val="both"/>
    </w:pPr>
    <w:rPr>
      <w:rFonts w:ascii="Tahoma" w:hAnsi="Tahoma"/>
    </w:rPr>
  </w:style>
  <w:style w:type="paragraph" w:styleId="BodyText2">
    <w:name w:val="Body Text 2"/>
    <w:basedOn w:val="Normal"/>
    <w:link w:val="BodyText2Char1"/>
    <w:uiPriority w:val="99"/>
    <w:rsid w:val="00286CAE"/>
    <w:pPr>
      <w:numPr>
        <w:numId w:val="1"/>
      </w:num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character" w:customStyle="1" w:styleId="BodyText2Char1">
    <w:name w:val="Body Text 2 Char1"/>
    <w:link w:val="BodyText2"/>
    <w:uiPriority w:val="99"/>
    <w:locked/>
    <w:rsid w:val="007B29EF"/>
    <w:rPr>
      <w:rFonts w:ascii="Arial" w:hAnsi="Arial"/>
      <w:lang w:val="en-US" w:eastAsia="en-US"/>
    </w:rPr>
  </w:style>
  <w:style w:type="paragraph" w:styleId="Header">
    <w:name w:val="header"/>
    <w:basedOn w:val="Normal"/>
    <w:link w:val="HeaderChar1"/>
    <w:uiPriority w:val="99"/>
    <w:rsid w:val="00286CA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character" w:customStyle="1" w:styleId="HeaderChar1">
    <w:name w:val="Header Char1"/>
    <w:link w:val="Header"/>
    <w:uiPriority w:val="99"/>
    <w:semiHidden/>
    <w:locked/>
    <w:rsid w:val="007B29EF"/>
    <w:rPr>
      <w:rFonts w:ascii="Arial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1"/>
    <w:uiPriority w:val="99"/>
    <w:rsid w:val="00286CA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character" w:customStyle="1" w:styleId="FooterChar1">
    <w:name w:val="Footer Char1"/>
    <w:link w:val="Footer"/>
    <w:uiPriority w:val="99"/>
    <w:semiHidden/>
    <w:locked/>
    <w:rsid w:val="007B29EF"/>
    <w:rPr>
      <w:rFonts w:ascii="Arial" w:hAnsi="Arial" w:cs="Times New Roman"/>
      <w:sz w:val="20"/>
      <w:szCs w:val="20"/>
      <w:lang w:val="en-US" w:eastAsia="en-US"/>
    </w:rPr>
  </w:style>
  <w:style w:type="character" w:styleId="PageNumber">
    <w:name w:val="page number"/>
    <w:uiPriority w:val="99"/>
    <w:rsid w:val="00286CAE"/>
    <w:rPr>
      <w:rFonts w:cs="Times New Roman"/>
    </w:rPr>
  </w:style>
  <w:style w:type="paragraph" w:customStyle="1" w:styleId="Title1">
    <w:name w:val="Title 1"/>
    <w:basedOn w:val="Normal"/>
    <w:next w:val="BodyText1"/>
    <w:uiPriority w:val="99"/>
    <w:rsid w:val="00286CAE"/>
    <w:pPr>
      <w:keepNext/>
      <w:keepLines/>
      <w:numPr>
        <w:numId w:val="2"/>
      </w:numPr>
      <w:pBdr>
        <w:bottom w:val="single" w:sz="4" w:space="1" w:color="auto"/>
      </w:pBdr>
      <w:spacing w:before="120" w:after="120"/>
      <w:outlineLvl w:val="0"/>
    </w:pPr>
    <w:rPr>
      <w:b/>
      <w:sz w:val="28"/>
      <w:u w:val="single"/>
    </w:rPr>
  </w:style>
  <w:style w:type="paragraph" w:customStyle="1" w:styleId="BodyText1">
    <w:name w:val="Body Text 1"/>
    <w:basedOn w:val="title3"/>
    <w:uiPriority w:val="99"/>
    <w:rsid w:val="00286CAE"/>
    <w:pPr>
      <w:keepNext w:val="0"/>
      <w:keepLines w:val="0"/>
      <w:numPr>
        <w:numId w:val="0"/>
      </w:numPr>
      <w:ind w:left="360"/>
      <w:outlineLvl w:val="9"/>
    </w:pPr>
    <w:rPr>
      <w:b w:val="0"/>
    </w:rPr>
  </w:style>
  <w:style w:type="paragraph" w:customStyle="1" w:styleId="title3">
    <w:name w:val="title 3"/>
    <w:basedOn w:val="title2"/>
    <w:next w:val="BodyText3"/>
    <w:uiPriority w:val="99"/>
    <w:rsid w:val="00286CAE"/>
    <w:pPr>
      <w:numPr>
        <w:ilvl w:val="0"/>
      </w:numPr>
      <w:jc w:val="both"/>
      <w:outlineLvl w:val="2"/>
    </w:pPr>
    <w:rPr>
      <w:sz w:val="20"/>
      <w:u w:val="none"/>
    </w:rPr>
  </w:style>
  <w:style w:type="paragraph" w:customStyle="1" w:styleId="title2">
    <w:name w:val="title 2"/>
    <w:basedOn w:val="Normal"/>
    <w:next w:val="BodyText2"/>
    <w:uiPriority w:val="99"/>
    <w:rsid w:val="00286CAE"/>
    <w:pPr>
      <w:keepNext/>
      <w:keepLines/>
      <w:numPr>
        <w:ilvl w:val="1"/>
        <w:numId w:val="3"/>
      </w:numPr>
      <w:spacing w:before="60" w:after="60"/>
      <w:outlineLvl w:val="1"/>
    </w:pPr>
    <w:rPr>
      <w:b/>
      <w:sz w:val="22"/>
      <w:u w:val="single"/>
    </w:rPr>
  </w:style>
  <w:style w:type="paragraph" w:styleId="BodyText3">
    <w:name w:val="Body Text 3"/>
    <w:basedOn w:val="Normal"/>
    <w:link w:val="BodyText3Char1"/>
    <w:uiPriority w:val="99"/>
    <w:rsid w:val="00286CAE"/>
    <w:pPr>
      <w:numPr>
        <w:ilvl w:val="2"/>
        <w:numId w:val="3"/>
      </w:numPr>
      <w:spacing w:before="60" w:after="60"/>
      <w:jc w:val="both"/>
    </w:pPr>
  </w:style>
  <w:style w:type="character" w:customStyle="1" w:styleId="BodyText3Char">
    <w:name w:val="Body Text 3 Char"/>
    <w:link w:val="BodyText3"/>
    <w:uiPriority w:val="99"/>
    <w:semiHidden/>
    <w:locked/>
    <w:rsid w:val="0056457A"/>
    <w:rPr>
      <w:rFonts w:ascii="Arial" w:hAnsi="Arial" w:cs="Times New Roman"/>
      <w:sz w:val="16"/>
      <w:szCs w:val="16"/>
      <w:lang w:val="en-US" w:eastAsia="en-US"/>
    </w:rPr>
  </w:style>
  <w:style w:type="character" w:customStyle="1" w:styleId="BodyText3Char1">
    <w:name w:val="Body Text 3 Char1"/>
    <w:link w:val="BodyText3"/>
    <w:uiPriority w:val="99"/>
    <w:locked/>
    <w:rsid w:val="007B29EF"/>
    <w:rPr>
      <w:rFonts w:ascii="Arial" w:hAnsi="Arial"/>
      <w:lang w:val="en-US" w:eastAsia="en-US"/>
    </w:rPr>
  </w:style>
  <w:style w:type="character" w:styleId="Strong">
    <w:name w:val="Strong"/>
    <w:uiPriority w:val="22"/>
    <w:qFormat/>
    <w:rsid w:val="00286CAE"/>
    <w:rPr>
      <w:rFonts w:cs="Times New Roman"/>
      <w:b/>
      <w:bCs/>
    </w:rPr>
  </w:style>
  <w:style w:type="paragraph" w:styleId="BodyText">
    <w:name w:val="Body Text"/>
    <w:basedOn w:val="Normal"/>
    <w:link w:val="BodyTextChar1"/>
    <w:uiPriority w:val="99"/>
    <w:rsid w:val="00286CAE"/>
    <w:pPr>
      <w:jc w:val="center"/>
    </w:pPr>
  </w:style>
  <w:style w:type="character" w:customStyle="1" w:styleId="BodyTextChar">
    <w:name w:val="Body Text Char"/>
    <w:link w:val="BodyText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character" w:customStyle="1" w:styleId="BodyTextChar1">
    <w:name w:val="Body Text Char1"/>
    <w:link w:val="BodyText"/>
    <w:uiPriority w:val="99"/>
    <w:semiHidden/>
    <w:locked/>
    <w:rsid w:val="007B29EF"/>
    <w:rPr>
      <w:rFonts w:ascii="Arial" w:hAnsi="Arial" w:cs="Times New Roman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1"/>
    <w:uiPriority w:val="99"/>
    <w:rsid w:val="00286CAE"/>
    <w:pPr>
      <w:spacing w:before="60" w:after="60"/>
      <w:ind w:left="108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character" w:customStyle="1" w:styleId="BodyTextIndentChar1">
    <w:name w:val="Body Text Indent Char1"/>
    <w:link w:val="BodyTextIndent"/>
    <w:uiPriority w:val="99"/>
    <w:semiHidden/>
    <w:locked/>
    <w:rsid w:val="007B29EF"/>
    <w:rPr>
      <w:rFonts w:ascii="Arial" w:hAnsi="Arial" w:cs="Times New Roman"/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8E2458"/>
    <w:pPr>
      <w:widowControl w:val="0"/>
      <w:tabs>
        <w:tab w:val="left" w:pos="624"/>
        <w:tab w:val="right" w:leader="dot" w:pos="9360"/>
      </w:tabs>
      <w:spacing w:line="240" w:lineRule="atLeast"/>
    </w:pPr>
    <w:rPr>
      <w:rFonts w:cs="Tahoma"/>
    </w:rPr>
  </w:style>
  <w:style w:type="paragraph" w:customStyle="1" w:styleId="bodytext0">
    <w:name w:val="body text"/>
    <w:uiPriority w:val="99"/>
    <w:rsid w:val="00286CAE"/>
    <w:pPr>
      <w:keepLines/>
      <w:spacing w:after="120" w:line="220" w:lineRule="atLeast"/>
    </w:pPr>
    <w:rPr>
      <w:lang w:val="en-GB" w:eastAsia="en-US"/>
    </w:rPr>
  </w:style>
  <w:style w:type="paragraph" w:customStyle="1" w:styleId="InfoBlue">
    <w:name w:val="InfoBlue"/>
    <w:basedOn w:val="Normal"/>
    <w:next w:val="BodyText"/>
    <w:autoRedefine/>
    <w:uiPriority w:val="99"/>
    <w:rsid w:val="00286CAE"/>
    <w:pPr>
      <w:widowControl w:val="0"/>
      <w:spacing w:after="120" w:line="240" w:lineRule="atLeast"/>
    </w:pPr>
    <w:rPr>
      <w:rFonts w:cs="Tahoma"/>
      <w:iCs/>
    </w:rPr>
  </w:style>
  <w:style w:type="paragraph" w:styleId="Title">
    <w:name w:val="Title"/>
    <w:basedOn w:val="Normal"/>
    <w:next w:val="Normal"/>
    <w:link w:val="TitleChar1"/>
    <w:uiPriority w:val="99"/>
    <w:qFormat/>
    <w:rsid w:val="00286CAE"/>
    <w:pPr>
      <w:widowControl w:val="0"/>
      <w:jc w:val="center"/>
    </w:pPr>
    <w:rPr>
      <w:b/>
      <w:sz w:val="36"/>
    </w:rPr>
  </w:style>
  <w:style w:type="character" w:customStyle="1" w:styleId="TitleChar">
    <w:name w:val="Title Char"/>
    <w:link w:val="Title"/>
    <w:uiPriority w:val="99"/>
    <w:locked/>
    <w:rsid w:val="0056457A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character" w:customStyle="1" w:styleId="TitleChar1">
    <w:name w:val="Title Char1"/>
    <w:link w:val="Title"/>
    <w:uiPriority w:val="99"/>
    <w:locked/>
    <w:rsid w:val="007B29EF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156477"/>
    <w:pPr>
      <w:widowControl w:val="0"/>
      <w:tabs>
        <w:tab w:val="left" w:pos="624"/>
        <w:tab w:val="right" w:leader="dot" w:pos="9360"/>
      </w:tabs>
      <w:spacing w:after="120" w:line="320" w:lineRule="atLeast"/>
      <w:ind w:right="720"/>
    </w:pPr>
    <w:rPr>
      <w:rFonts w:cs="Tahoma"/>
      <w:b/>
      <w:noProof/>
    </w:rPr>
  </w:style>
  <w:style w:type="paragraph" w:styleId="DocumentMap">
    <w:name w:val="Document Map"/>
    <w:basedOn w:val="Normal"/>
    <w:link w:val="DocumentMapChar1"/>
    <w:uiPriority w:val="99"/>
    <w:semiHidden/>
    <w:rsid w:val="00286CAE"/>
    <w:pPr>
      <w:widowControl w:val="0"/>
      <w:shd w:val="clear" w:color="auto" w:fill="000080"/>
      <w:spacing w:line="240" w:lineRule="atLeast"/>
    </w:pPr>
  </w:style>
  <w:style w:type="character" w:customStyle="1" w:styleId="DocumentMapChar">
    <w:name w:val="Document Map Char"/>
    <w:link w:val="DocumentMap"/>
    <w:uiPriority w:val="99"/>
    <w:semiHidden/>
    <w:locked/>
    <w:rsid w:val="0056457A"/>
    <w:rPr>
      <w:rFonts w:cs="Times New Roman"/>
      <w:sz w:val="2"/>
      <w:lang w:val="en-US" w:eastAsia="en-US"/>
    </w:rPr>
  </w:style>
  <w:style w:type="character" w:customStyle="1" w:styleId="DocumentMapChar1">
    <w:name w:val="Document Map Char1"/>
    <w:link w:val="DocumentMap"/>
    <w:uiPriority w:val="99"/>
    <w:semiHidden/>
    <w:locked/>
    <w:rsid w:val="007B29EF"/>
    <w:rPr>
      <w:rFonts w:cs="Times New Roman"/>
      <w:sz w:val="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01DCD"/>
    <w:pPr>
      <w:tabs>
        <w:tab w:val="left" w:pos="624"/>
        <w:tab w:val="right" w:leader="dot" w:pos="9360"/>
      </w:tabs>
      <w:spacing w:line="320" w:lineRule="atLeast"/>
    </w:pPr>
    <w:rPr>
      <w:rFonts w:cs="Tahoma"/>
      <w:b/>
      <w:noProof/>
      <w:sz w:val="24"/>
      <w:szCs w:val="28"/>
    </w:rPr>
  </w:style>
  <w:style w:type="paragraph" w:styleId="TOC4">
    <w:name w:val="toc 4"/>
    <w:basedOn w:val="Normal"/>
    <w:next w:val="Normal"/>
    <w:autoRedefine/>
    <w:uiPriority w:val="39"/>
    <w:rsid w:val="00286CA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286CA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286CAE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286CAE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86CA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286CAE"/>
    <w:pPr>
      <w:ind w:left="1600"/>
    </w:pPr>
  </w:style>
  <w:style w:type="character" w:styleId="Hyperlink">
    <w:name w:val="Hyperlink"/>
    <w:uiPriority w:val="99"/>
    <w:rsid w:val="00286CAE"/>
    <w:rPr>
      <w:rFonts w:cs="Times New Roman"/>
      <w:color w:val="0000FF"/>
      <w:u w:val="single"/>
    </w:rPr>
  </w:style>
  <w:style w:type="character" w:customStyle="1" w:styleId="bodytextChar0">
    <w:name w:val="body text Char"/>
    <w:uiPriority w:val="99"/>
    <w:rsid w:val="00286CAE"/>
    <w:rPr>
      <w:rFonts w:cs="Times New Roman"/>
      <w:lang w:val="en-GB" w:eastAsia="en-US" w:bidi="ar-SA"/>
    </w:rPr>
  </w:style>
  <w:style w:type="paragraph" w:customStyle="1" w:styleId="BodyText1Char">
    <w:name w:val="Body Text 1 Char"/>
    <w:basedOn w:val="title3"/>
    <w:link w:val="BodyText1CharChar"/>
    <w:uiPriority w:val="99"/>
    <w:rsid w:val="00286CAE"/>
    <w:pPr>
      <w:keepNext w:val="0"/>
      <w:keepLines w:val="0"/>
      <w:numPr>
        <w:numId w:val="0"/>
      </w:numPr>
      <w:ind w:left="360"/>
      <w:outlineLvl w:val="9"/>
    </w:pPr>
    <w:rPr>
      <w:sz w:val="22"/>
      <w:u w:val="single"/>
    </w:rPr>
  </w:style>
  <w:style w:type="character" w:customStyle="1" w:styleId="BodyText1CharChar">
    <w:name w:val="Body Text 1 Char Char"/>
    <w:link w:val="BodyText1Char"/>
    <w:uiPriority w:val="99"/>
    <w:locked/>
    <w:rsid w:val="00286CAE"/>
    <w:rPr>
      <w:rFonts w:ascii="Tahoma" w:hAnsi="Tahoma" w:cs="Times New Roman"/>
      <w:b/>
      <w:sz w:val="22"/>
      <w:u w:val="single"/>
      <w:lang w:val="en-US" w:eastAsia="en-US" w:bidi="ar-SA"/>
    </w:rPr>
  </w:style>
  <w:style w:type="paragraph" w:styleId="BalloonText">
    <w:name w:val="Balloon Text"/>
    <w:basedOn w:val="Normal"/>
    <w:link w:val="BalloonTextChar1"/>
    <w:uiPriority w:val="99"/>
    <w:semiHidden/>
    <w:rsid w:val="00286CAE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6457A"/>
    <w:rPr>
      <w:rFonts w:cs="Times New Roman"/>
      <w:sz w:val="2"/>
      <w:lang w:val="en-US" w:eastAsia="en-US"/>
    </w:rPr>
  </w:style>
  <w:style w:type="character" w:customStyle="1" w:styleId="BalloonTextChar1">
    <w:name w:val="Balloon Text Char1"/>
    <w:link w:val="BalloonText"/>
    <w:uiPriority w:val="99"/>
    <w:semiHidden/>
    <w:locked/>
    <w:rsid w:val="007B29EF"/>
    <w:rPr>
      <w:rFonts w:cs="Times New Roman"/>
      <w:sz w:val="2"/>
      <w:lang w:val="en-US" w:eastAsia="en-US"/>
    </w:rPr>
  </w:style>
  <w:style w:type="character" w:customStyle="1" w:styleId="StyleBodyText1Char1ItalicBlueUnderlineCharCharCharCharChar">
    <w:name w:val="Style Body Text 1 Char1 + Italic Blue Underline Char Char Char Char Char"/>
    <w:link w:val="StyleBodyText1Char1ItalicBlueUnderlineCharCharCharChar"/>
    <w:uiPriority w:val="99"/>
    <w:locked/>
    <w:rsid w:val="00286CAE"/>
    <w:rPr>
      <w:rFonts w:ascii="Tahoma" w:hAnsi="Tahoma" w:cs="Times New Roman"/>
      <w:i/>
      <w:iCs/>
      <w:color w:val="0000FF"/>
      <w:u w:val="single"/>
      <w:lang w:val="en-US" w:eastAsia="en-US" w:bidi="ar-SA"/>
    </w:rPr>
  </w:style>
  <w:style w:type="paragraph" w:customStyle="1" w:styleId="StyleBodyText1Char1ItalicBlueUnderlineCharCharCharChar">
    <w:name w:val="Style Body Text 1 Char1 + Italic Blue Underline Char Char Char Char"/>
    <w:basedOn w:val="Normal"/>
    <w:link w:val="StyleBodyText1Char1ItalicBlueUnderlineCharCharCharCharChar"/>
    <w:autoRedefine/>
    <w:uiPriority w:val="99"/>
    <w:rsid w:val="00286CAE"/>
    <w:pPr>
      <w:spacing w:before="60" w:after="60"/>
      <w:ind w:left="360"/>
      <w:jc w:val="both"/>
    </w:pPr>
    <w:rPr>
      <w:i/>
      <w:iCs/>
      <w:color w:val="0000FF"/>
      <w:u w:val="single"/>
    </w:rPr>
  </w:style>
  <w:style w:type="paragraph" w:customStyle="1" w:styleId="StyleBodyText1Char1ItalicBlueUnderlineCharCharChar">
    <w:name w:val="Style Body Text 1 Char1 + Italic Blue Underline Char Char Char"/>
    <w:basedOn w:val="Normal"/>
    <w:link w:val="StyleBodyText1Char1ItalicBlueUnderlineCharCharCharChar1"/>
    <w:autoRedefine/>
    <w:uiPriority w:val="99"/>
    <w:rsid w:val="00286CAE"/>
    <w:pPr>
      <w:spacing w:before="60" w:after="60"/>
      <w:ind w:left="360"/>
      <w:jc w:val="both"/>
    </w:pPr>
    <w:rPr>
      <w:i/>
      <w:iCs/>
      <w:color w:val="0000FF"/>
      <w:u w:val="single"/>
    </w:rPr>
  </w:style>
  <w:style w:type="character" w:customStyle="1" w:styleId="StyleBodyText1Char1ItalicBlueUnderlineCharCharCharChar1">
    <w:name w:val="Style Body Text 1 Char1 + Italic Blue Underline Char Char Char Char1"/>
    <w:link w:val="StyleBodyText1Char1ItalicBlueUnderlineCharCharChar"/>
    <w:uiPriority w:val="99"/>
    <w:locked/>
    <w:rsid w:val="00286CAE"/>
    <w:rPr>
      <w:rFonts w:ascii="Tahoma" w:hAnsi="Tahoma" w:cs="Times New Roman"/>
      <w:i/>
      <w:iCs/>
      <w:color w:val="0000FF"/>
      <w:u w:val="single"/>
      <w:lang w:val="en-US" w:eastAsia="en-US" w:bidi="ar-SA"/>
    </w:rPr>
  </w:style>
  <w:style w:type="character" w:styleId="FollowedHyperlink">
    <w:name w:val="FollowedHyperlink"/>
    <w:uiPriority w:val="99"/>
    <w:locked/>
    <w:rsid w:val="00347004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locked/>
    <w:rsid w:val="005671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F7521"/>
    <w:pPr>
      <w:ind w:left="720"/>
      <w:contextualSpacing/>
    </w:pPr>
  </w:style>
  <w:style w:type="paragraph" w:customStyle="1" w:styleId="ListNumbered1">
    <w:name w:val="List_Numbered_1"/>
    <w:basedOn w:val="Normal"/>
    <w:uiPriority w:val="99"/>
    <w:rsid w:val="00E52A17"/>
    <w:pPr>
      <w:keepLines/>
      <w:numPr>
        <w:numId w:val="6"/>
      </w:numPr>
      <w:tabs>
        <w:tab w:val="left" w:pos="964"/>
      </w:tabs>
      <w:spacing w:after="60"/>
    </w:pPr>
    <w:rPr>
      <w:sz w:val="22"/>
      <w:lang w:val="en-GB"/>
    </w:rPr>
  </w:style>
  <w:style w:type="paragraph" w:customStyle="1" w:styleId="BodyTextRed">
    <w:name w:val="Body Text + Red"/>
    <w:basedOn w:val="BodyText"/>
    <w:link w:val="BodyTextRedCharChar"/>
    <w:uiPriority w:val="99"/>
    <w:rsid w:val="00E52A17"/>
    <w:pPr>
      <w:spacing w:before="100" w:beforeAutospacing="1" w:after="100" w:afterAutospacing="1"/>
      <w:jc w:val="left"/>
    </w:pPr>
    <w:rPr>
      <w:color w:val="FF0000"/>
      <w:sz w:val="22"/>
      <w:szCs w:val="24"/>
      <w:lang w:val="en-GB"/>
    </w:rPr>
  </w:style>
  <w:style w:type="character" w:customStyle="1" w:styleId="BodyTextRedCharChar">
    <w:name w:val="Body Text + Red Char Char"/>
    <w:link w:val="BodyTextRed"/>
    <w:uiPriority w:val="99"/>
    <w:locked/>
    <w:rsid w:val="00E52A17"/>
    <w:rPr>
      <w:rFonts w:ascii="Arial" w:hAnsi="Arial" w:cs="Times New Roman"/>
      <w:color w:val="FF0000"/>
      <w:sz w:val="24"/>
      <w:szCs w:val="24"/>
      <w:lang w:val="en-GB" w:eastAsia="en-US" w:bidi="ar-SA"/>
    </w:rPr>
  </w:style>
  <w:style w:type="paragraph" w:customStyle="1" w:styleId="BodyTextBullet">
    <w:name w:val="Body Text Bullet"/>
    <w:basedOn w:val="BodyText"/>
    <w:uiPriority w:val="99"/>
    <w:rsid w:val="00E52A17"/>
    <w:pPr>
      <w:numPr>
        <w:numId w:val="7"/>
      </w:numPr>
      <w:spacing w:before="100" w:beforeAutospacing="1" w:after="100" w:afterAutospacing="1"/>
      <w:jc w:val="left"/>
    </w:pPr>
    <w:rPr>
      <w:color w:val="FF0000"/>
      <w:sz w:val="22"/>
      <w:szCs w:val="24"/>
      <w:lang w:val="en-GB"/>
    </w:rPr>
  </w:style>
  <w:style w:type="paragraph" w:customStyle="1" w:styleId="TableColumnHeadings">
    <w:name w:val="Table Column Headings"/>
    <w:basedOn w:val="Normal"/>
    <w:uiPriority w:val="99"/>
    <w:rsid w:val="00630511"/>
    <w:pPr>
      <w:spacing w:before="60" w:after="40"/>
      <w:ind w:left="113" w:right="113"/>
    </w:pPr>
    <w:rPr>
      <w:b/>
      <w:spacing w:val="-5"/>
      <w:sz w:val="22"/>
      <w:lang w:val="en-GB"/>
    </w:rPr>
  </w:style>
  <w:style w:type="paragraph" w:customStyle="1" w:styleId="TableContents">
    <w:name w:val="Table Contents"/>
    <w:basedOn w:val="Normal"/>
    <w:uiPriority w:val="99"/>
    <w:rsid w:val="00630511"/>
    <w:pPr>
      <w:widowControl w:val="0"/>
      <w:suppressLineNumbers/>
      <w:suppressAutoHyphens/>
      <w:spacing w:before="120" w:after="120"/>
      <w:ind w:left="113" w:right="113"/>
    </w:pPr>
    <w:rPr>
      <w:color w:val="000000"/>
      <w:sz w:val="22"/>
      <w:lang w:val="en-GB"/>
    </w:rPr>
  </w:style>
  <w:style w:type="paragraph" w:customStyle="1" w:styleId="Listbullettick">
    <w:name w:val="List bullet tick"/>
    <w:basedOn w:val="ListBullet"/>
    <w:next w:val="Normal"/>
    <w:uiPriority w:val="99"/>
    <w:rsid w:val="00630511"/>
    <w:pPr>
      <w:numPr>
        <w:numId w:val="8"/>
      </w:numPr>
      <w:spacing w:before="60" w:after="40"/>
      <w:ind w:right="113"/>
    </w:pPr>
    <w:rPr>
      <w:sz w:val="22"/>
      <w:lang w:val="en-GB"/>
    </w:rPr>
  </w:style>
  <w:style w:type="paragraph" w:styleId="ListBullet">
    <w:name w:val="List Bullet"/>
    <w:basedOn w:val="Normal"/>
    <w:uiPriority w:val="99"/>
    <w:locked/>
    <w:rsid w:val="00630511"/>
    <w:pPr>
      <w:tabs>
        <w:tab w:val="num" w:pos="397"/>
      </w:tabs>
      <w:ind w:left="360" w:hanging="360"/>
    </w:pPr>
  </w:style>
  <w:style w:type="character" w:styleId="CommentReference">
    <w:name w:val="annotation reference"/>
    <w:uiPriority w:val="99"/>
    <w:semiHidden/>
    <w:rsid w:val="00C74C02"/>
    <w:rPr>
      <w:rFonts w:cs="Times New Roman"/>
      <w:sz w:val="16"/>
      <w:szCs w:val="16"/>
    </w:rPr>
  </w:style>
  <w:style w:type="paragraph" w:customStyle="1" w:styleId="Appendix">
    <w:name w:val="Appendix"/>
    <w:basedOn w:val="Heading1"/>
    <w:uiPriority w:val="99"/>
    <w:rsid w:val="00C74C02"/>
    <w:pPr>
      <w:keepNext w:val="0"/>
      <w:pageBreakBefore/>
      <w:tabs>
        <w:tab w:val="left" w:pos="567"/>
      </w:tabs>
      <w:spacing w:before="100" w:beforeAutospacing="1" w:after="100" w:line="240" w:lineRule="auto"/>
      <w:outlineLvl w:val="9"/>
    </w:pPr>
    <w:rPr>
      <w:sz w:val="32"/>
      <w:lang w:val="en-GB"/>
    </w:rPr>
  </w:style>
  <w:style w:type="paragraph" w:customStyle="1" w:styleId="Heading2intro">
    <w:name w:val="Heading 2 intro"/>
    <w:basedOn w:val="Normal"/>
    <w:next w:val="Normal"/>
    <w:uiPriority w:val="99"/>
    <w:rsid w:val="009000E6"/>
    <w:pPr>
      <w:spacing w:before="100" w:beforeAutospacing="1" w:after="100" w:afterAutospacing="1"/>
    </w:pPr>
    <w:rPr>
      <w:b/>
      <w:sz w:val="22"/>
      <w:szCs w:val="24"/>
      <w:lang w:val="en-GB"/>
    </w:rPr>
  </w:style>
  <w:style w:type="paragraph" w:customStyle="1" w:styleId="StyleTablecolumnheadings9pt">
    <w:name w:val="Style Table column headings + 9 pt"/>
    <w:basedOn w:val="TableColumnHeadings"/>
    <w:uiPriority w:val="99"/>
    <w:rsid w:val="009000E6"/>
    <w:pPr>
      <w:keepNext/>
    </w:pPr>
    <w:rPr>
      <w:bCs/>
      <w:sz w:val="18"/>
    </w:rPr>
  </w:style>
  <w:style w:type="paragraph" w:styleId="Caption">
    <w:name w:val="caption"/>
    <w:basedOn w:val="Normal"/>
    <w:next w:val="Normal"/>
    <w:uiPriority w:val="99"/>
    <w:qFormat/>
    <w:locked/>
    <w:rsid w:val="007E6110"/>
    <w:rPr>
      <w:b/>
      <w:bCs/>
    </w:rPr>
  </w:style>
  <w:style w:type="paragraph" w:customStyle="1" w:styleId="Table-Text">
    <w:name w:val="Table - Text"/>
    <w:basedOn w:val="Normal"/>
    <w:uiPriority w:val="99"/>
    <w:rsid w:val="003276ED"/>
    <w:pPr>
      <w:spacing w:before="60" w:after="60"/>
    </w:pPr>
    <w:rPr>
      <w:rFonts w:ascii="Times New Roman" w:hAnsi="Times New Roman"/>
    </w:rPr>
  </w:style>
  <w:style w:type="paragraph" w:customStyle="1" w:styleId="Table-ColHead">
    <w:name w:val="Table - Col. Head"/>
    <w:basedOn w:val="Normal"/>
    <w:uiPriority w:val="99"/>
    <w:rsid w:val="003276ED"/>
    <w:pPr>
      <w:keepNext/>
      <w:suppressAutoHyphens/>
      <w:spacing w:before="60" w:after="60"/>
    </w:pPr>
    <w:rPr>
      <w:b/>
    </w:rPr>
  </w:style>
  <w:style w:type="paragraph" w:customStyle="1" w:styleId="infoblue0">
    <w:name w:val="infoblue"/>
    <w:basedOn w:val="Normal"/>
    <w:uiPriority w:val="99"/>
    <w:rsid w:val="003276ED"/>
    <w:pPr>
      <w:spacing w:after="120" w:line="240" w:lineRule="atLeast"/>
      <w:ind w:left="720"/>
    </w:pPr>
    <w:rPr>
      <w:rFonts w:ascii="Times New Roman" w:hAnsi="Times New Roman"/>
      <w:i/>
      <w:iCs/>
      <w:color w:val="0000FF"/>
      <w:lang w:val="en-GB" w:eastAsia="en-GB"/>
    </w:rPr>
  </w:style>
  <w:style w:type="paragraph" w:styleId="NormalWeb">
    <w:name w:val="Normal (Web)"/>
    <w:basedOn w:val="Normal"/>
    <w:uiPriority w:val="99"/>
    <w:locked/>
    <w:rsid w:val="003276E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05AC3"/>
  </w:style>
  <w:style w:type="character" w:customStyle="1" w:styleId="CommentTextChar">
    <w:name w:val="Comment Text Char"/>
    <w:link w:val="CommentText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05A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56457A"/>
    <w:rPr>
      <w:rFonts w:ascii="Arial" w:hAnsi="Arial" w:cs="Times New Roman"/>
      <w:b/>
      <w:bCs/>
      <w:sz w:val="20"/>
      <w:szCs w:val="20"/>
      <w:lang w:val="en-US" w:eastAsia="en-US"/>
    </w:rPr>
  </w:style>
  <w:style w:type="numbering" w:customStyle="1" w:styleId="StyleBulleted">
    <w:name w:val="Style Bulleted"/>
    <w:rsid w:val="002221D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JacobJ01\Local%20Settings\Temporary%20Internet%20Files\OLK41\Supplementary%20Spec.ht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JacobJ01\Local%20Settings\Temporary%20Internet%20Files\OLK41\Supplementary%20Spec.htm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%20Case%20Template\UC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74198-B226-4E17-AB9C-EF4F87B3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</Template>
  <TotalTime>0</TotalTime>
  <Pages>9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HISTORY AND INFORMATION</vt:lpstr>
    </vt:vector>
  </TitlesOfParts>
  <Company>HN</Company>
  <LinksUpToDate>false</LinksUpToDate>
  <CharactersWithSpaces>10690</CharactersWithSpaces>
  <SharedDoc>false</SharedDoc>
  <HLinks>
    <vt:vector size="216" baseType="variant">
      <vt:variant>
        <vt:i4>852062</vt:i4>
      </vt:variant>
      <vt:variant>
        <vt:i4>207</vt:i4>
      </vt:variant>
      <vt:variant>
        <vt:i4>0</vt:i4>
      </vt:variant>
      <vt:variant>
        <vt:i4>5</vt:i4>
      </vt:variant>
      <vt:variant>
        <vt:lpwstr>C:\Documents and Settings\JacobJ01\Local Settings\Temporary Internet Files\OLK41\Supplementary Spec.htm</vt:lpwstr>
      </vt:variant>
      <vt:variant>
        <vt:lpwstr>1.2               Scope#1.2               Scope</vt:lpwstr>
      </vt:variant>
      <vt:variant>
        <vt:i4>852062</vt:i4>
      </vt:variant>
      <vt:variant>
        <vt:i4>204</vt:i4>
      </vt:variant>
      <vt:variant>
        <vt:i4>0</vt:i4>
      </vt:variant>
      <vt:variant>
        <vt:i4>5</vt:i4>
      </vt:variant>
      <vt:variant>
        <vt:lpwstr>C:\Documents and Settings\JacobJ01\Local Settings\Temporary Internet Files\OLK41\Supplementary Spec.htm</vt:lpwstr>
      </vt:variant>
      <vt:variant>
        <vt:lpwstr>1.1               Purpose#1.1               Purpose</vt:lpwstr>
      </vt:variant>
      <vt:variant>
        <vt:i4>3211369</vt:i4>
      </vt:variant>
      <vt:variant>
        <vt:i4>201</vt:i4>
      </vt:variant>
      <vt:variant>
        <vt:i4>0</vt:i4>
      </vt:variant>
      <vt:variant>
        <vt:i4>5</vt:i4>
      </vt:variant>
      <vt:variant>
        <vt:lpwstr>C:\Documents and Settings\JacobJ01\Local Settings\Temporary Internet Files\OLK41\Supplementary Spec.htm</vt:lpwstr>
      </vt:variant>
      <vt:variant>
        <vt:lpwstr>1.                  Introduction#1.                  Introduction</vt:lpwstr>
      </vt:variant>
      <vt:variant>
        <vt:i4>1966133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_Toc180106468</vt:lpwstr>
      </vt:variant>
      <vt:variant>
        <vt:i4>1966133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_Toc180106467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_Toc180106466</vt:lpwstr>
      </vt:variant>
      <vt:variant>
        <vt:i4>1966133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_Toc180106465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_Toc180106464</vt:lpwstr>
      </vt:variant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_Toc180106463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_Toc180106462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_Toc180106461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_Toc180106460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_Toc180106459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_Toc180106458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_Toc180106457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_Toc180106456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_Toc180106455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_Toc180106454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_Toc180106453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_Toc180106452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_Toc180106451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_Toc180106450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_Toc180106449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_Toc180106448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_Toc180106447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_Toc180106446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_Toc180106445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_Toc180106444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_Toc180106443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_Toc180106442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_Toc180106441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_Toc180106440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_Toc180106439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_Toc180106438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_Toc180106437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_Toc180106436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HISTORY AND INFORMATION</dc:title>
  <dc:subject/>
  <dc:creator>John Jacobi</dc:creator>
  <cp:keywords/>
  <cp:lastModifiedBy>Nam Lê</cp:lastModifiedBy>
  <cp:revision>3</cp:revision>
  <cp:lastPrinted>2008-12-15T15:31:00Z</cp:lastPrinted>
  <dcterms:created xsi:type="dcterms:W3CDTF">2024-10-17T18:22:00Z</dcterms:created>
  <dcterms:modified xsi:type="dcterms:W3CDTF">2024-10-17T18:22:00Z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0x010100C9F870E7E989E74096385AA3D8CD0FCA</vt:lpwstr>
  </property>
</Properties>
</file>